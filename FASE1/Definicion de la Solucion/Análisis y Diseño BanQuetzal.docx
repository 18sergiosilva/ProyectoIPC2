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1E46C7" w:rsidRDefault="001E46C7" w:rsidP="001E46C7">
      <w:pPr>
        <w:pStyle w:val="Ttulo"/>
        <w:rPr>
          <w:noProof/>
          <w:lang w:val="es-GT"/>
        </w:rPr>
      </w:pPr>
      <w:r>
        <w:rPr>
          <w:noProof/>
          <w:lang w:val="es-ES"/>
        </w:rPr>
        <w:t>An</w:t>
      </w:r>
      <w:r>
        <w:rPr>
          <w:noProof/>
          <w:lang w:val="es-GT"/>
        </w:rPr>
        <w:t xml:space="preserve">álisis y Diseño </w:t>
      </w:r>
      <w:r w:rsidRPr="001E46C7">
        <w:t>BanQuetzal</w:t>
      </w:r>
    </w:p>
    <w:p w:rsidR="003C69EC" w:rsidRPr="000E72EE" w:rsidRDefault="001E46C7" w:rsidP="001E46C7">
      <w:pPr>
        <w:pStyle w:val="Ttulo1"/>
        <w:rPr>
          <w:noProof/>
          <w:lang w:val="es-ES"/>
        </w:rPr>
      </w:pPr>
      <w:r>
        <w:rPr>
          <w:noProof/>
          <w:lang w:val="es-ES"/>
        </w:rPr>
        <w:t xml:space="preserve">Definicion de la solucion </w:t>
      </w:r>
    </w:p>
    <w:p w:rsidR="003C69EC" w:rsidRDefault="001E46C7" w:rsidP="001E46C7">
      <w:pPr>
        <w:pStyle w:val="Ttulo2"/>
        <w:rPr>
          <w:noProof/>
          <w:lang w:val="es-ES"/>
        </w:rPr>
      </w:pPr>
      <w:r>
        <w:rPr>
          <w:noProof/>
          <w:lang w:val="es-ES"/>
        </w:rPr>
        <w:tab/>
        <w:t>OBJETIVOS</w:t>
      </w:r>
    </w:p>
    <w:p w:rsidR="001E46C7" w:rsidRPr="001E46C7" w:rsidRDefault="001E46C7" w:rsidP="001E46C7">
      <w:pPr>
        <w:rPr>
          <w:lang w:val="es-ES"/>
        </w:rPr>
      </w:pPr>
    </w:p>
    <w:p w:rsidR="001E46C7" w:rsidRDefault="001E46C7" w:rsidP="001E46C7">
      <w:pPr>
        <w:pStyle w:val="Subttulo"/>
        <w:ind w:left="576"/>
        <w:rPr>
          <w:lang w:val="es-ES"/>
        </w:rPr>
      </w:pPr>
      <w:r>
        <w:rPr>
          <w:lang w:val="es-ES"/>
        </w:rPr>
        <w:t>GENERALES</w:t>
      </w:r>
    </w:p>
    <w:p w:rsidR="00BA5B85" w:rsidRDefault="00D20B32" w:rsidP="00414C26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>Proveer una herramienta de software en línea de fácil uso, intuitiva y segura que permita ejecutar todas las operaciones que se llevan a cabo dentro de una banca tal y como gestión, control y reportería profesional, ayudando a la empresa a tener un mayor alcance y una mayor rentabilidad por medio de la interacción cliente-empresa.</w:t>
      </w:r>
    </w:p>
    <w:p w:rsidR="003A2FA0" w:rsidRDefault="003A2FA0" w:rsidP="003A2FA0">
      <w:pPr>
        <w:pStyle w:val="Prrafodelista"/>
        <w:rPr>
          <w:lang w:val="es-ES"/>
        </w:rPr>
      </w:pPr>
    </w:p>
    <w:p w:rsidR="00BA5B85" w:rsidRDefault="00BA5B85" w:rsidP="00BA5B85">
      <w:pPr>
        <w:pStyle w:val="Subttulo"/>
        <w:ind w:left="360"/>
        <w:rPr>
          <w:lang w:val="es-ES"/>
        </w:rPr>
      </w:pPr>
      <w:r>
        <w:rPr>
          <w:lang w:val="es-ES"/>
        </w:rPr>
        <w:t xml:space="preserve">   ESPECIFICOS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monetarias tanto personales como por nómina.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Gestionar cuentas de ahorro y cuentas de ahorro a plazo fijo.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a prestamos aperturados y prestamos nuevos.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Controlar plan de puntos preferenciales.</w:t>
      </w:r>
    </w:p>
    <w:p w:rsid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Emitir y Cobrar cheques.</w:t>
      </w:r>
    </w:p>
    <w:p w:rsidR="00BA5B85" w:rsidRPr="00BA5B85" w:rsidRDefault="00BA5B85" w:rsidP="00BA5B85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Brindar asistencia en línea a los clientes.</w:t>
      </w:r>
    </w:p>
    <w:p w:rsidR="00BA5B85" w:rsidRDefault="00BA5B85" w:rsidP="00BA5B85">
      <w:pPr>
        <w:rPr>
          <w:lang w:val="es-ES"/>
        </w:rPr>
      </w:pPr>
    </w:p>
    <w:p w:rsidR="00257592" w:rsidRPr="00BA5B85" w:rsidRDefault="00A7295B" w:rsidP="00797109">
      <w:pPr>
        <w:pStyle w:val="Ttulo2"/>
        <w:rPr>
          <w:lang w:val="es-ES"/>
        </w:rPr>
      </w:pPr>
      <w:r>
        <w:rPr>
          <w:lang w:val="es-ES"/>
        </w:rPr>
        <w:t>ALCANCES DEL PROYECTO</w:t>
      </w:r>
    </w:p>
    <w:p w:rsidR="001E46C7" w:rsidRDefault="001E46C7" w:rsidP="001E46C7">
      <w:pPr>
        <w:rPr>
          <w:lang w:val="es-ES"/>
        </w:rPr>
      </w:pPr>
    </w:p>
    <w:p w:rsidR="00797109" w:rsidRPr="00797109" w:rsidRDefault="00797109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presenta aplicación brindará una banca en línea para cualquier cuentahabiente de BanQuetzal para cuentas monetarias, de ahorro y de ahorro a plazo fijo.</w:t>
      </w:r>
    </w:p>
    <w:p w:rsidR="0093546E" w:rsidRDefault="00797109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préstamos que brindará el sistema serán únicamente para cuentahabientes.</w:t>
      </w:r>
    </w:p>
    <w:p w:rsidR="00797109" w:rsidRP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 w:rsidRPr="0093546E">
        <w:rPr>
          <w:lang w:val="es-ES"/>
        </w:rPr>
        <w:t>Las operaciones entre cuentas se realizarán siempre y cuando la cuenta beneficiaria no se encuentre en estado inhabilitado.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plan de puntos preferenciales es única y exclusivamente para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asistencia en línea estará enfocada a los clientes, sin embargo, se pueden realizar consultas acerca de nuevos cuentahabientes.</w:t>
      </w:r>
    </w:p>
    <w:p w:rsidR="0093546E" w:rsidRDefault="0093546E" w:rsidP="0079710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brindará soporte acerca de su funcionamiento mas no capacitará su uso.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presentará una arquitectura de 3 capas.</w:t>
      </w:r>
    </w:p>
    <w:p w:rsidR="0093546E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aplicación no será responsable de errores de manejo.</w:t>
      </w:r>
    </w:p>
    <w:p w:rsidR="0052504C" w:rsidRDefault="0093546E" w:rsidP="0093546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interfaz de la aplicación será intuitiva y</w:t>
      </w:r>
      <w:r w:rsidR="0052504C">
        <w:rPr>
          <w:lang w:val="es-ES"/>
        </w:rPr>
        <w:t xml:space="preserve"> amigable con el usuario.</w:t>
      </w:r>
    </w:p>
    <w:p w:rsidR="0052504C" w:rsidRDefault="0052504C" w:rsidP="0052504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La seguridad se valdrá por medio de la contraseña</w:t>
      </w:r>
      <w:r w:rsidR="0093546E">
        <w:rPr>
          <w:lang w:val="es-ES"/>
        </w:rPr>
        <w:t xml:space="preserve"> </w:t>
      </w:r>
      <w:r>
        <w:rPr>
          <w:lang w:val="es-ES"/>
        </w:rPr>
        <w:t>proveída por el usuario.</w:t>
      </w:r>
    </w:p>
    <w:p w:rsidR="0052504C" w:rsidRDefault="0052504C" w:rsidP="00A7295B">
      <w:pPr>
        <w:pStyle w:val="Prrafodelista"/>
        <w:rPr>
          <w:lang w:val="es-ES"/>
        </w:rPr>
      </w:pPr>
    </w:p>
    <w:p w:rsidR="00A7295B" w:rsidRDefault="00A7295B" w:rsidP="00A7295B">
      <w:pPr>
        <w:pStyle w:val="Ttulo2"/>
        <w:rPr>
          <w:lang w:val="es-ES"/>
        </w:rPr>
      </w:pPr>
      <w:r>
        <w:rPr>
          <w:lang w:val="es-ES"/>
        </w:rPr>
        <w:lastRenderedPageBreak/>
        <w:t>PANORAMA GENERAL</w:t>
      </w:r>
    </w:p>
    <w:p w:rsidR="00A7295B" w:rsidRPr="0052504C" w:rsidRDefault="00A7295B" w:rsidP="00A7295B">
      <w:pPr>
        <w:pStyle w:val="Prrafodelista"/>
        <w:rPr>
          <w:lang w:val="es-ES"/>
        </w:rPr>
      </w:pPr>
    </w:p>
    <w:p w:rsidR="001E46C7" w:rsidRDefault="00C25F7A" w:rsidP="00414C26">
      <w:pPr>
        <w:ind w:left="576"/>
        <w:jc w:val="both"/>
        <w:rPr>
          <w:lang w:val="es-ES"/>
        </w:rPr>
      </w:pPr>
      <w:r>
        <w:rPr>
          <w:lang w:val="es-ES"/>
        </w:rPr>
        <w:t xml:space="preserve">El banco del quetzal requiere de una aplicación la cual les brinde a sus cuentahabientes una banca en línea debido a que quiere expandir el alcance de su servicio en la manera de gestionar y controlar los servicios que la empresa brinda. Una cualidad de alta importancia es la seguridad con la que la aplicación debe de contar debido a que es un sistema monetario y a la vez requiere que la aplicación tenga una interfaz amigable y de fácil uso para evitar complicaciones. La aplicación contará con varios paneles los cuales brindaran soporte a las diferentes características que necesita la empresa. La aplicación permitirá la creación de nuevas </w:t>
      </w:r>
      <w:r w:rsidR="00414C26">
        <w:rPr>
          <w:lang w:val="es-ES"/>
        </w:rPr>
        <w:t>cuentas,</w:t>
      </w:r>
      <w:r>
        <w:rPr>
          <w:lang w:val="es-ES"/>
        </w:rPr>
        <w:t xml:space="preserve"> así como el manejo de las diferentes cuentas con las que pueda contar un cliente no importando el tipo de estas.</w:t>
      </w:r>
      <w:r w:rsidR="00414C26">
        <w:rPr>
          <w:lang w:val="es-ES"/>
        </w:rPr>
        <w:t xml:space="preserve"> Otra de las funcionalidades de la aplicación será el cobro o emisión de diferentes cheques de los clientes.</w:t>
      </w:r>
      <w:r>
        <w:rPr>
          <w:lang w:val="es-ES"/>
        </w:rPr>
        <w:t xml:space="preserve"> También la aplicación brindará una interfaz para el plan de puntos preferenciales en la cual podrá seleccionar diferentes tipos de productos y canjearlos siempre y cuando llegue a la cantidad de puntos requerida. </w:t>
      </w:r>
      <w:r w:rsidR="00414C26">
        <w:rPr>
          <w:lang w:val="es-ES"/>
        </w:rPr>
        <w:t xml:space="preserve"> La aplicación también contará con una interfaz para realizar los pagos de un préstamo solicitado por un cliente, así como también la recepción de nuevas solicitudes de préstamos. Con respecto a la atención al cliente contará con su interfaz de consultas y un feedback para saber dónde se debe de realizar mejoras en las fases de mantenimiento de la aplicación.</w:t>
      </w:r>
    </w:p>
    <w:p w:rsidR="002455C7" w:rsidRDefault="002455C7" w:rsidP="00414C26">
      <w:pPr>
        <w:ind w:left="576"/>
        <w:jc w:val="both"/>
        <w:rPr>
          <w:lang w:val="es-ES"/>
        </w:rPr>
      </w:pPr>
    </w:p>
    <w:p w:rsidR="002455C7" w:rsidRDefault="002455C7" w:rsidP="002455C7">
      <w:pPr>
        <w:pStyle w:val="Ttulo2"/>
        <w:rPr>
          <w:lang w:val="es-ES"/>
        </w:rPr>
      </w:pPr>
      <w:r>
        <w:rPr>
          <w:lang w:val="es-ES"/>
        </w:rPr>
        <w:t>REQUERIMIENTOS INICIALES DEL SISTEMA</w:t>
      </w:r>
    </w:p>
    <w:p w:rsidR="002455C7" w:rsidRDefault="002455C7" w:rsidP="002455C7">
      <w:pPr>
        <w:rPr>
          <w:lang w:val="es-ES"/>
        </w:rPr>
      </w:pPr>
    </w:p>
    <w:p w:rsidR="002455C7" w:rsidRDefault="002455C7" w:rsidP="002455C7">
      <w:pPr>
        <w:pStyle w:val="Subttulo"/>
        <w:ind w:left="576"/>
        <w:rPr>
          <w:lang w:val="es-ES"/>
        </w:rPr>
      </w:pPr>
      <w:r>
        <w:rPr>
          <w:lang w:val="es-ES"/>
        </w:rPr>
        <w:t>FUNCIONES DEL SISTEMA</w:t>
      </w:r>
    </w:p>
    <w:p w:rsidR="00194C64" w:rsidRPr="00194C64" w:rsidRDefault="008A4C07" w:rsidP="008A4C07">
      <w:pPr>
        <w:pStyle w:val="Subttulo"/>
        <w:ind w:firstLine="576"/>
        <w:rPr>
          <w:lang w:val="es-ES"/>
        </w:rPr>
      </w:pPr>
      <w:r>
        <w:rPr>
          <w:lang w:val="es-ES"/>
        </w:rPr>
        <w:t>ATRIBUTOS DEL SISTEMA</w:t>
      </w:r>
    </w:p>
    <w:p w:rsidR="002455C7" w:rsidRDefault="008A4C07" w:rsidP="008A4C07">
      <w:pPr>
        <w:pStyle w:val="Ttulo2"/>
        <w:rPr>
          <w:lang w:val="es-ES"/>
        </w:rPr>
      </w:pPr>
      <w:r>
        <w:rPr>
          <w:lang w:val="es-ES"/>
        </w:rPr>
        <w:t>CLIENTES DE LA APLICACIÓN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Casos de Uso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ALTO NIVEL</w:t>
      </w:r>
    </w:p>
    <w:p w:rsidR="004D2F6E" w:rsidRDefault="004D2F6E" w:rsidP="004D2F6E">
      <w:pPr>
        <w:rPr>
          <w:lang w:val="es-ES"/>
        </w:rPr>
      </w:pPr>
    </w:p>
    <w:p w:rsidR="004D2F6E" w:rsidRDefault="004D2F6E" w:rsidP="004D2F6E">
      <w:pPr>
        <w:rPr>
          <w:lang w:val="es-ES"/>
        </w:rPr>
      </w:pPr>
    </w:p>
    <w:p w:rsidR="004D2F6E" w:rsidRDefault="004D2F6E" w:rsidP="004D2F6E">
      <w:pPr>
        <w:rPr>
          <w:lang w:val="es-ES"/>
        </w:rPr>
      </w:pPr>
    </w:p>
    <w:p w:rsidR="004D2F6E" w:rsidRPr="004D2F6E" w:rsidRDefault="004D2F6E" w:rsidP="004D2F6E">
      <w:pPr>
        <w:rPr>
          <w:lang w:val="es-ES"/>
        </w:rPr>
      </w:pPr>
    </w:p>
    <w:p w:rsidR="00C562EF" w:rsidRDefault="00C562EF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62EF" w:rsidTr="00C5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C562EF" w:rsidRPr="00C562EF" w:rsidRDefault="00C562EF" w:rsidP="00C56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CDU-AN1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562EF" w:rsidRPr="004D2F6E" w:rsidRDefault="00C562EF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Gestiones Bancarias</w:t>
            </w:r>
          </w:p>
        </w:tc>
      </w:tr>
      <w:tr w:rsidR="00C562EF" w:rsidRPr="001D56BB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562EF" w:rsidRPr="004D2F6E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C562EF" w:rsidTr="00C56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562EF" w:rsidRPr="001D56BB" w:rsidTr="00C5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562EF" w:rsidRDefault="00C562EF" w:rsidP="00C562E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562EF" w:rsidRDefault="004D2F6E" w:rsidP="00C56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no transaccionales que se ejecutan dentro del banco.</w:t>
            </w:r>
          </w:p>
        </w:tc>
      </w:tr>
    </w:tbl>
    <w:p w:rsidR="00C562EF" w:rsidRDefault="00C562EF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CDU-AN2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Transacciones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Empresarial, Servidor al Cliente, Cajero.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abarca todas las operaciones transaccionales que se ejecutan dentro del banco.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CDU-AN3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Asistencia al Cliente</w:t>
            </w:r>
          </w:p>
        </w:tc>
      </w:tr>
      <w:tr w:rsidR="004D2F6E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</w:t>
            </w:r>
            <w:r>
              <w:rPr>
                <w:lang w:val="es-ES"/>
              </w:rPr>
              <w:t>ndividual, Cliente Empresarial.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que brinda soporte a los cuentahabientes del banco en diferentes aspectos gerenciales.</w:t>
            </w:r>
          </w:p>
        </w:tc>
      </w:tr>
    </w:tbl>
    <w:p w:rsidR="004D2F6E" w:rsidRDefault="004D2F6E" w:rsidP="004D2F6E">
      <w:pPr>
        <w:rPr>
          <w:lang w:val="es-ES"/>
        </w:rPr>
      </w:pPr>
    </w:p>
    <w:p w:rsidR="004D2F6E" w:rsidRPr="00C562EF" w:rsidRDefault="004D2F6E" w:rsidP="004D2F6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CDU-AN4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Manejo de Nómina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de la empresa, vicepresidente de la empresa, contador de la empresa.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Caso de uso acerca del manejo y gestión de las diferentes funcionalidades de las cuentas por nómina.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p w:rsidR="004D2F6E" w:rsidRDefault="004D2F6E" w:rsidP="00C562EF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F6E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4D2F6E" w:rsidRPr="00C562EF" w:rsidRDefault="004D2F6E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CDU-AN5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Administrativo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4D2F6E" w:rsidRP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4D2F6E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4D2F6E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2F6E" w:rsidRDefault="004D2F6E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4D2F6E" w:rsidRDefault="004D2F6E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Caso de uso </w:t>
            </w:r>
            <w:r w:rsidR="005C02A7">
              <w:rPr>
                <w:lang w:val="es-ES"/>
              </w:rPr>
              <w:t>acerca del mantenimiento y gestión de la aplicación aplicada por las autoridades administrativas del banco.</w:t>
            </w:r>
          </w:p>
        </w:tc>
      </w:tr>
    </w:tbl>
    <w:p w:rsidR="004D2F6E" w:rsidRPr="00C562EF" w:rsidRDefault="004D2F6E" w:rsidP="004D2F6E">
      <w:pPr>
        <w:rPr>
          <w:lang w:val="es-ES"/>
        </w:rPr>
      </w:pPr>
    </w:p>
    <w:p w:rsidR="004D2F6E" w:rsidRPr="00C562EF" w:rsidRDefault="004D2F6E" w:rsidP="00C562EF">
      <w:pPr>
        <w:rPr>
          <w:lang w:val="es-ES"/>
        </w:rPr>
      </w:pPr>
    </w:p>
    <w:p w:rsidR="008A4C07" w:rsidRDefault="008A4C07" w:rsidP="008A4C07">
      <w:pPr>
        <w:pStyle w:val="Ttulo2"/>
        <w:rPr>
          <w:lang w:val="es-ES"/>
        </w:rPr>
      </w:pPr>
      <w:r>
        <w:rPr>
          <w:lang w:val="es-ES"/>
        </w:rPr>
        <w:t>EXPANDIDOS</w:t>
      </w:r>
    </w:p>
    <w:p w:rsidR="008A4C07" w:rsidRDefault="008A4C07" w:rsidP="008A4C07">
      <w:pPr>
        <w:rPr>
          <w:lang w:val="es-ES"/>
        </w:rPr>
      </w:pPr>
    </w:p>
    <w:p w:rsidR="00CE00A0" w:rsidRDefault="00CE00A0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2A7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5C02A7" w:rsidRPr="00C562EF" w:rsidRDefault="005C02A7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5C02A7" w:rsidRPr="004D2F6E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Cliente</w:t>
            </w:r>
          </w:p>
        </w:tc>
      </w:tr>
      <w:tr w:rsidR="005C02A7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5C02A7" w:rsidRPr="004D2F6E" w:rsidRDefault="005C02A7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 w:rsidR="00112A15">
              <w:rPr>
                <w:lang w:val="es-ES"/>
              </w:rPr>
              <w:t>presarial, Servidor al Cliente.</w:t>
            </w:r>
          </w:p>
        </w:tc>
      </w:tr>
      <w:tr w:rsidR="005C02A7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5C02A7" w:rsidRDefault="00112A15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C02A7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Almacenar información de un nuevo cliente del banco.</w:t>
            </w:r>
          </w:p>
        </w:tc>
      </w:tr>
      <w:tr w:rsidR="005C02A7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5C02A7" w:rsidRDefault="00112A15" w:rsidP="005C02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 para poder registrarlo en el sistema del banco.</w:t>
            </w:r>
          </w:p>
        </w:tc>
      </w:tr>
      <w:tr w:rsidR="005C02A7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5C02A7" w:rsidRDefault="005C02A7" w:rsidP="005C0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CDU-E1, CDU-AN1.</w:t>
            </w:r>
          </w:p>
        </w:tc>
      </w:tr>
      <w:tr w:rsidR="005C02A7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5C02A7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registro.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su información personal.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12A15" w:rsidRPr="00112A15" w:rsidRDefault="00112A15" w:rsidP="00112A15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registra al nuevo cliente.</w:t>
            </w:r>
          </w:p>
        </w:tc>
      </w:tr>
      <w:tr w:rsidR="005C02A7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02A7" w:rsidRDefault="005C02A7" w:rsidP="005C02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5C02A7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registra el nuevo cliente.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7: Se dirige a Asistencia al Cliente.</w:t>
            </w:r>
          </w:p>
        </w:tc>
      </w:tr>
    </w:tbl>
    <w:p w:rsidR="005C02A7" w:rsidRDefault="005C02A7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Default="00CE00A0" w:rsidP="005C02A7">
      <w:pPr>
        <w:rPr>
          <w:lang w:val="es-ES"/>
        </w:rPr>
      </w:pPr>
    </w:p>
    <w:p w:rsidR="00CE00A0" w:rsidRPr="00C562EF" w:rsidRDefault="00CE00A0" w:rsidP="005C02A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Apertura de Cuentas </w:t>
            </w: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una nueva cuenta de cualquier tipo a un cliente registrado.</w:t>
            </w:r>
          </w:p>
        </w:tc>
      </w:tr>
      <w:tr w:rsidR="00CE00A0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cualquier agencia del banco y presenta sus datos personales, así como el tipo de cuenta que desea aperturar.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CDU-E2, CDU-AN1.</w:t>
            </w:r>
          </w:p>
        </w:tc>
      </w:tr>
      <w:tr w:rsidR="00CE00A0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una agencia.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crear una nueva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el tipo de cuenta que mejor se ajuste a sus necesidades.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los datos al sistema.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 de mantenimiento de la cuenta.</w:t>
            </w:r>
          </w:p>
          <w:p w:rsidR="00CE00A0" w:rsidRPr="00112A15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apertura una nueva cuenta.</w:t>
            </w: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cliente no está registrado.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La verificación de datos es errónea.</w:t>
            </w:r>
          </w:p>
          <w:p w:rsidR="00CE00A0" w:rsidRPr="00CE00A0" w:rsidRDefault="00CE00A0" w:rsidP="00CE00A0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se realiza el cobro de mantenimiento si la cuenta es diferente a una monetaria individual.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0A0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CE00A0" w:rsidRPr="00C562EF" w:rsidRDefault="00CE00A0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Suspender Cuenta </w:t>
            </w: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CE00A0" w:rsidRPr="004D2F6E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CE00A0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cuenta asociada a un cliente registrado.</w:t>
            </w:r>
          </w:p>
        </w:tc>
      </w:tr>
      <w:tr w:rsidR="00CE00A0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cuenta de cualquier tipo por lo cual se dirige a dar de baja dicha cuenta.</w:t>
            </w:r>
          </w:p>
        </w:tc>
      </w:tr>
      <w:tr w:rsidR="00CE00A0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CE00A0" w:rsidRDefault="00CE00A0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CDU-E3, CDU-AN1.</w:t>
            </w:r>
          </w:p>
        </w:tc>
      </w:tr>
      <w:tr w:rsidR="00CE00A0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</w:t>
            </w:r>
            <w:r w:rsidR="0066545C">
              <w:rPr>
                <w:lang w:val="es-ES"/>
              </w:rPr>
              <w:t>r</w:t>
            </w:r>
            <w:r>
              <w:rPr>
                <w:lang w:val="es-ES"/>
              </w:rPr>
              <w:t xml:space="preserve"> una cuenta.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que desea dar de baja.</w:t>
            </w:r>
          </w:p>
          <w:p w:rsidR="00CE00A0" w:rsidRDefault="00CE00A0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CE00A0" w:rsidRDefault="0066545C" w:rsidP="0066545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lastRenderedPageBreak/>
              <w:t xml:space="preserve">El servidor al cliente </w:t>
            </w:r>
            <w:r>
              <w:rPr>
                <w:lang w:val="es-ES"/>
              </w:rPr>
              <w:t>suspende la cuenta asociada a dicho cliente.</w:t>
            </w:r>
          </w:p>
          <w:p w:rsidR="0066545C" w:rsidRPr="0066545C" w:rsidRDefault="0066545C" w:rsidP="0066545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00A0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00A0" w:rsidRDefault="00CE00A0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CE00A0" w:rsidRDefault="00CE00A0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1</w:t>
            </w:r>
            <w:r>
              <w:rPr>
                <w:lang w:val="es-ES"/>
              </w:rPr>
              <w:t>: El cliente no está registrado.</w:t>
            </w:r>
          </w:p>
          <w:p w:rsidR="0066545C" w:rsidRPr="0066545C" w:rsidRDefault="0066545C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CE00A0" w:rsidRPr="0066545C" w:rsidRDefault="00CE00A0" w:rsidP="0066545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66545C">
              <w:rPr>
                <w:lang w:val="es-ES"/>
              </w:rPr>
              <w:t xml:space="preserve"> 3</w:t>
            </w:r>
            <w:r>
              <w:rPr>
                <w:lang w:val="es-ES"/>
              </w:rPr>
              <w:t>: La verificación de datos es errónea.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Suspender Chequera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baja una chequera asociada a una cuenta.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no desea tener más una chequera o se dio la perdida de la misma y desea darla de baja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CDU-E4, CDU-AN1.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suspender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>
              <w:rPr>
                <w:lang w:val="es-ES"/>
              </w:rPr>
              <w:t>suspende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asociadas.</w:t>
            </w:r>
          </w:p>
        </w:tc>
      </w:tr>
    </w:tbl>
    <w:p w:rsidR="008A4C07" w:rsidRDefault="008A4C07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66545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Reactivar Chequera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chequera asociada a una cuenta.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activar una chequera que fue suspendida anteriormente.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Referencias Cruzadas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CDU-E5, CDU-AN1.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activar una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asociada a la chequera.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</w:t>
            </w:r>
            <w:r>
              <w:rPr>
                <w:lang w:val="es-ES"/>
              </w:rPr>
              <w:t xml:space="preserve"> verifica la asociación de la chequera con la cuenta</w:t>
            </w:r>
            <w:r w:rsidRPr="0066545C"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activa la chequera asociada a dicho cuenta.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es monetaria.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tiene chequeras congeladas.</w:t>
            </w:r>
          </w:p>
        </w:tc>
      </w:tr>
    </w:tbl>
    <w:p w:rsidR="0066545C" w:rsidRDefault="0066545C" w:rsidP="0066545C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45C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66545C" w:rsidRPr="00C562EF" w:rsidRDefault="0066545C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Reactivar Cuenta 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66545C" w:rsidRPr="004D2F6E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66545C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de alta una cuenta asociada a un cliente registrado.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66545C" w:rsidRDefault="0066545C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</w:t>
            </w:r>
            <w:r w:rsidR="00A10E2C">
              <w:rPr>
                <w:lang w:val="es-ES"/>
              </w:rPr>
              <w:t xml:space="preserve"> desea activar una cuenta que fue previamente congelada.</w:t>
            </w:r>
          </w:p>
        </w:tc>
      </w:tr>
      <w:tr w:rsidR="0066545C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66545C" w:rsidRDefault="00A10E2C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CDU-E6</w:t>
            </w:r>
            <w:r w:rsidR="0066545C">
              <w:rPr>
                <w:lang w:val="es-ES"/>
              </w:rPr>
              <w:t>, CDU-AN1.</w:t>
            </w:r>
          </w:p>
        </w:tc>
      </w:tr>
      <w:tr w:rsidR="0066545C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</w:t>
            </w:r>
            <w:r w:rsidR="00A10E2C">
              <w:rPr>
                <w:lang w:val="es-ES"/>
              </w:rPr>
              <w:t>iente solicita activar</w:t>
            </w:r>
            <w:r>
              <w:rPr>
                <w:lang w:val="es-ES"/>
              </w:rPr>
              <w:t xml:space="preserve"> una cuenta.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elige la cuenta que desea </w:t>
            </w:r>
            <w:r w:rsidR="00A10E2C">
              <w:rPr>
                <w:lang w:val="es-ES"/>
              </w:rPr>
              <w:t>activar</w:t>
            </w:r>
            <w:r>
              <w:rPr>
                <w:lang w:val="es-ES"/>
              </w:rPr>
              <w:t>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>Se verifican los datos del cliente.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6545C">
              <w:rPr>
                <w:lang w:val="es-ES"/>
              </w:rPr>
              <w:t xml:space="preserve">El servidor al cliente </w:t>
            </w:r>
            <w:r w:rsidR="00A10E2C">
              <w:rPr>
                <w:lang w:val="es-ES"/>
              </w:rPr>
              <w:t>activa</w:t>
            </w:r>
            <w:r>
              <w:rPr>
                <w:lang w:val="es-ES"/>
              </w:rPr>
              <w:t xml:space="preserve"> la cuenta asociada a dicho cliente.</w:t>
            </w:r>
          </w:p>
          <w:p w:rsidR="0066545C" w:rsidRPr="0066545C" w:rsidRDefault="0066545C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6545C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6545C" w:rsidRDefault="0066545C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66545C" w:rsidRP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66545C" w:rsidRDefault="0066545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verificación de datos es errónea.</w:t>
            </w:r>
          </w:p>
          <w:p w:rsidR="00A10E2C" w:rsidRPr="0066545C" w:rsidRDefault="00A10E2C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ha estado bloqueada.</w:t>
            </w:r>
          </w:p>
        </w:tc>
      </w:tr>
    </w:tbl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66545C" w:rsidRDefault="0066545C" w:rsidP="008A4C07">
      <w:pPr>
        <w:rPr>
          <w:lang w:val="es-ES"/>
        </w:rPr>
      </w:pPr>
    </w:p>
    <w:p w:rsidR="001C0941" w:rsidRDefault="001C0941" w:rsidP="008A4C07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941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C0941" w:rsidRPr="00C562EF" w:rsidRDefault="001C0941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Realizar Deposito </w:t>
            </w:r>
          </w:p>
        </w:tc>
      </w:tr>
      <w:tr w:rsidR="001C0941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C0941" w:rsidRPr="004D2F6E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0941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depósito a una cuenta existente asociada a un cliente.</w:t>
            </w:r>
          </w:p>
        </w:tc>
      </w:tr>
      <w:tr w:rsidR="001C0941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depositar efectivo en una cuenta del tipo a su elección.</w:t>
            </w:r>
          </w:p>
        </w:tc>
      </w:tr>
      <w:tr w:rsidR="001C0941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1C0941" w:rsidRDefault="001C0941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CDU-E7, CDU-AN2.</w:t>
            </w:r>
          </w:p>
        </w:tc>
      </w:tr>
      <w:tr w:rsidR="001C0941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depósito.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que desea depositar</w:t>
            </w:r>
            <w:r w:rsidRPr="0066545C">
              <w:rPr>
                <w:lang w:val="es-ES"/>
              </w:rPr>
              <w:t>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 y el efectivo.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depósito.</w:t>
            </w:r>
          </w:p>
          <w:p w:rsidR="001C0941" w:rsidRPr="0066545C" w:rsidRDefault="001C0941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0941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C0941" w:rsidRDefault="001C0941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no existe.</w:t>
            </w:r>
          </w:p>
          <w:p w:rsidR="001C0941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cliente no cuenta con el efectivo necesario para realizar el deposito deseado.</w:t>
            </w:r>
          </w:p>
          <w:p w:rsidR="001C0941" w:rsidRPr="0066545C" w:rsidRDefault="001C0941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D103B8">
              <w:rPr>
                <w:lang w:val="es-ES"/>
              </w:rPr>
              <w:t xml:space="preserve"> 4</w:t>
            </w:r>
            <w:r>
              <w:rPr>
                <w:lang w:val="es-ES"/>
              </w:rPr>
              <w:t>:</w:t>
            </w:r>
            <w:r w:rsidR="00D103B8">
              <w:rPr>
                <w:lang w:val="es-ES"/>
              </w:rPr>
              <w:t xml:space="preserve"> El deposito se realiza a otra cuenta</w:t>
            </w:r>
            <w:r>
              <w:rPr>
                <w:lang w:val="es-ES"/>
              </w:rPr>
              <w:t>.</w:t>
            </w:r>
          </w:p>
        </w:tc>
      </w:tr>
    </w:tbl>
    <w:p w:rsidR="001C0941" w:rsidRDefault="001C0941" w:rsidP="001C0941">
      <w:pPr>
        <w:rPr>
          <w:lang w:val="es-ES"/>
        </w:rPr>
      </w:pPr>
    </w:p>
    <w:p w:rsidR="001C0941" w:rsidRDefault="001C0941" w:rsidP="001C0941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3B8" w:rsidTr="00D10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103B8" w:rsidRPr="00C562EF" w:rsidRDefault="00D103B8" w:rsidP="00D10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Terceros.</w:t>
            </w:r>
          </w:p>
        </w:tc>
      </w:tr>
      <w:tr w:rsidR="00D103B8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103B8" w:rsidRPr="004D2F6E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103B8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una cuenta externa al cliente.</w:t>
            </w:r>
          </w:p>
        </w:tc>
      </w:tr>
      <w:tr w:rsidR="00D103B8" w:rsidRPr="001D56BB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cuenta de la cual él no tiene asociación alguna.</w:t>
            </w:r>
          </w:p>
        </w:tc>
      </w:tr>
      <w:tr w:rsidR="00D103B8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103B8" w:rsidRDefault="00D103B8" w:rsidP="00D1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CDU-E8, CDU-AN2.</w:t>
            </w:r>
          </w:p>
        </w:tc>
      </w:tr>
      <w:tr w:rsidR="00D103B8" w:rsidTr="00D10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</w:t>
            </w:r>
            <w:r w:rsidR="00D103B8"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</w:t>
            </w:r>
            <w:r w:rsidR="008F4163">
              <w:rPr>
                <w:lang w:val="es-ES"/>
              </w:rPr>
              <w:t xml:space="preserve"> cual desea realizar la transacción</w:t>
            </w:r>
            <w:r>
              <w:rPr>
                <w:lang w:val="es-ES"/>
              </w:rPr>
              <w:t>.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</w:t>
            </w:r>
            <w:r w:rsidR="008F4163">
              <w:rPr>
                <w:lang w:val="es-ES"/>
              </w:rPr>
              <w:t>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cliente especifica la cantidad de la transacción </w:t>
            </w:r>
          </w:p>
          <w:p w:rsidR="00D103B8" w:rsidRDefault="00D103B8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8F4163">
              <w:rPr>
                <w:lang w:val="es-ES"/>
              </w:rPr>
              <w:t xml:space="preserve"> de las cuentas</w:t>
            </w:r>
            <w:r>
              <w:rPr>
                <w:lang w:val="es-ES"/>
              </w:rPr>
              <w:t>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D103B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D103B8" w:rsidRPr="001D56BB" w:rsidTr="00D1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03B8" w:rsidRDefault="00D103B8" w:rsidP="00D103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D103B8" w:rsidRDefault="00D103B8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</w:t>
            </w:r>
            <w:r w:rsidR="008F4163">
              <w:rPr>
                <w:lang w:val="es-ES"/>
              </w:rPr>
              <w:t xml:space="preserve"> asociada al cliente</w:t>
            </w:r>
            <w:r>
              <w:rPr>
                <w:lang w:val="es-ES"/>
              </w:rPr>
              <w:t xml:space="preserve"> no existe.</w:t>
            </w:r>
          </w:p>
          <w:p w:rsidR="008F4163" w:rsidRPr="0066545C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 un tercero no existe.</w:t>
            </w:r>
          </w:p>
          <w:p w:rsidR="00D103B8" w:rsidRDefault="008F4163" w:rsidP="00D103B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cuenta del cliente no cuenta con fondos suficientes para la transacción</w:t>
            </w:r>
            <w:r w:rsidR="00D103B8">
              <w:rPr>
                <w:lang w:val="es-ES"/>
              </w:rPr>
              <w:t>.</w:t>
            </w:r>
          </w:p>
          <w:p w:rsidR="00D103B8" w:rsidRPr="0066545C" w:rsidRDefault="00D103B8" w:rsidP="008F416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1C0941" w:rsidRDefault="001C0941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Transferencias Cuentas Propias.</w:t>
            </w: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una transferencia de una cuenta propia a otra cuenta propia del cliente.</w:t>
            </w:r>
          </w:p>
        </w:tc>
      </w:tr>
      <w:tr w:rsidR="008F4163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una transacción monetaria de una cuenta que se encuentra a su nombre hacia una otra cuenta la cual también está a su nombre.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CDU-E9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una nueva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la transacción.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la cuenta a la cual se le realizará la transacción</w:t>
            </w:r>
            <w:r w:rsidRPr="0066545C">
              <w:rPr>
                <w:lang w:val="es-ES"/>
              </w:rPr>
              <w:t>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especifica la cantidad de la transacción 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las cuentas.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la transacción.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principal asociada al cliente no existe.</w:t>
            </w:r>
          </w:p>
          <w:p w:rsidR="008F4163" w:rsidRPr="0066545C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benefactora del cliente no existe.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cuenta principal del cliente no cuenta con fondos suficientes para la transacción.</w:t>
            </w:r>
          </w:p>
          <w:p w:rsidR="008F4163" w:rsidRPr="0066545C" w:rsidRDefault="008F4163" w:rsidP="001D56B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F4163" w:rsidRDefault="008F4163" w:rsidP="008A4C07">
      <w:pPr>
        <w:rPr>
          <w:lang w:val="es-ES"/>
        </w:rPr>
      </w:pPr>
    </w:p>
    <w:p w:rsidR="008F4163" w:rsidRDefault="008F4163" w:rsidP="008A4C0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163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F4163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F4163" w:rsidRPr="004D2F6E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pago de un bien o servicio.</w:t>
            </w:r>
          </w:p>
        </w:tc>
      </w:tr>
      <w:tr w:rsidR="008F4163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F4163" w:rsidRDefault="008F4163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realizar un pago de un bien adquirido o un servicio prestado.</w:t>
            </w:r>
          </w:p>
        </w:tc>
      </w:tr>
      <w:tr w:rsidR="008F4163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F4163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CDU-E10</w:t>
            </w:r>
            <w:r w:rsidR="008F4163">
              <w:rPr>
                <w:lang w:val="es-ES"/>
              </w:rPr>
              <w:t>, CDU-AN2.</w:t>
            </w:r>
          </w:p>
        </w:tc>
      </w:tr>
      <w:tr w:rsidR="008F4163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pago.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</w:t>
            </w:r>
            <w:r w:rsidR="00EE56AC">
              <w:rPr>
                <w:lang w:val="es-ES"/>
              </w:rPr>
              <w:t>a el monto del pago a realizar.</w:t>
            </w:r>
          </w:p>
          <w:p w:rsidR="008F4163" w:rsidRDefault="008F4163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</w:t>
            </w:r>
            <w:r w:rsidR="00EE56AC">
              <w:rPr>
                <w:lang w:val="es-ES"/>
              </w:rPr>
              <w:t xml:space="preserve"> de la cuenta</w:t>
            </w:r>
            <w:r>
              <w:rPr>
                <w:lang w:val="es-ES"/>
              </w:rPr>
              <w:t>.</w:t>
            </w:r>
          </w:p>
          <w:p w:rsidR="008F4163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pago</w:t>
            </w:r>
            <w:r w:rsidR="008F4163">
              <w:rPr>
                <w:lang w:val="es-ES"/>
              </w:rPr>
              <w:t>.</w:t>
            </w:r>
          </w:p>
          <w:p w:rsidR="008F4163" w:rsidRPr="0066545C" w:rsidRDefault="008F4163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F4163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4163" w:rsidRDefault="008F4163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F4163" w:rsidRDefault="008F4163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La </w:t>
            </w:r>
            <w:r w:rsidR="00EE56AC">
              <w:rPr>
                <w:lang w:val="es-ES"/>
              </w:rPr>
              <w:t>cuenta a realizar el pago no existe.</w:t>
            </w:r>
          </w:p>
          <w:p w:rsidR="008F4163" w:rsidRPr="00EE56AC" w:rsidRDefault="008F4163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 w:rsidR="00EE56AC">
              <w:rPr>
                <w:lang w:val="es-ES"/>
              </w:rPr>
              <w:t>El cliente no cuenta con el efectivo para realizar el pago correspondiente.</w:t>
            </w:r>
          </w:p>
        </w:tc>
      </w:tr>
    </w:tbl>
    <w:p w:rsidR="008F4163" w:rsidRDefault="008F4163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Retiro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un retiro de una cuenta asociada.</w:t>
            </w:r>
          </w:p>
        </w:tc>
      </w:tr>
      <w:tr w:rsidR="00EE56AC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cliente desea realizar un retiro de efectivo de una cuenta que está asociada a su persona 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CDU-E11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realizar un nuevo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la cuenta a la cual desea realizar el retiro.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especifica el monto del retiro a realizar.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 la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retiro.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realizar el retiro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3: La cuenta no cuenta con fondos necesarios para realizar el retiro.</w:t>
            </w:r>
          </w:p>
          <w:p w:rsidR="00EE56AC" w:rsidRP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cuenta a retirar no está a nombre del cliente.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EE56AC" w:rsidRDefault="00EE56AC" w:rsidP="008A4C07">
      <w:pPr>
        <w:rPr>
          <w:lang w:val="es-ES"/>
        </w:rPr>
      </w:pPr>
    </w:p>
    <w:p w:rsidR="00EE56AC" w:rsidRDefault="00EE56AC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Cheque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un cheque por efectivo de una cuenta.</w:t>
            </w:r>
          </w:p>
        </w:tc>
      </w:tr>
      <w:tr w:rsidR="00EE56AC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desea obtener dinero en efectivo proveniente de una cuenta.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C6D39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CDU-E12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el cambio de un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verifica los datos del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monto del cheque al sistema, así como el número de cuenta.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débito en la cuenta asociada al cheque.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efectivo.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cuenta con valores nulos o inválidos.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asociada al cheque no cuenta con los fondos necesarios para intercambiar el cheque.</w:t>
            </w:r>
          </w:p>
          <w:p w:rsid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no es válido.</w:t>
            </w:r>
          </w:p>
          <w:p w:rsidR="00EE56AC" w:rsidRPr="00EE56AC" w:rsidRDefault="00EE56AC" w:rsidP="00EE56AC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cheque proviene de una chequera congelada.</w:t>
            </w:r>
          </w:p>
        </w:tc>
      </w:tr>
    </w:tbl>
    <w:p w:rsidR="00EE56AC" w:rsidRDefault="00EE56AC" w:rsidP="00EE56AC">
      <w:pPr>
        <w:rPr>
          <w:lang w:val="es-ES"/>
        </w:rPr>
      </w:pPr>
    </w:p>
    <w:p w:rsidR="00B443D7" w:rsidRDefault="00B443D7" w:rsidP="00EE56AC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56AC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E56AC" w:rsidRPr="00C562EF" w:rsidRDefault="00BC6D39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E56AC" w:rsidRPr="004D2F6E" w:rsidRDefault="00A71866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Manejo de Cuenta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E56AC" w:rsidRPr="004D2F6E" w:rsidRDefault="00EE56AC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E56AC" w:rsidRDefault="00EE56AC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el uso de una cuenta monetaria individual</w:t>
            </w:r>
            <w:r w:rsidR="00EE56AC">
              <w:rPr>
                <w:lang w:val="es-ES"/>
              </w:rPr>
              <w:t>.</w:t>
            </w:r>
          </w:p>
        </w:tc>
      </w:tr>
      <w:tr w:rsidR="00EE56AC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E56AC" w:rsidRDefault="00D702A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debito mensual a las cuentas monetarias activas debido a los servicios prestados por el banco durante el mes.</w:t>
            </w:r>
          </w:p>
        </w:tc>
      </w:tr>
      <w:tr w:rsidR="00EE56AC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E56AC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CDU-E13</w:t>
            </w:r>
            <w:r w:rsidR="00EE56AC">
              <w:rPr>
                <w:lang w:val="es-ES"/>
              </w:rPr>
              <w:t>, CDU-AN2.</w:t>
            </w:r>
          </w:p>
        </w:tc>
      </w:tr>
      <w:tr w:rsidR="00EE56AC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Flujo Normal </w:t>
            </w:r>
          </w:p>
        </w:tc>
        <w:tc>
          <w:tcPr>
            <w:tcW w:w="4675" w:type="dxa"/>
          </w:tcPr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</w:t>
            </w:r>
            <w:r w:rsidR="00EE56AC">
              <w:rPr>
                <w:lang w:val="es-ES"/>
              </w:rPr>
              <w:t>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cajero </w:t>
            </w:r>
            <w:r w:rsidR="00B443D7">
              <w:rPr>
                <w:lang w:val="es-ES"/>
              </w:rPr>
              <w:t>realiza el débito a dicha cuenta sobre el monto de mantenimiento.</w:t>
            </w:r>
          </w:p>
          <w:p w:rsidR="00EE56AC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</w:t>
            </w:r>
            <w:r w:rsidR="00EE56AC">
              <w:rPr>
                <w:lang w:val="es-ES"/>
              </w:rPr>
              <w:t>.</w:t>
            </w:r>
          </w:p>
          <w:p w:rsidR="00EE56AC" w:rsidRPr="0066545C" w:rsidRDefault="00EE56AC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56AC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56AC" w:rsidRDefault="00EE56AC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443D7">
              <w:rPr>
                <w:lang w:val="es-ES"/>
              </w:rPr>
              <w:t>La cuenta a la cual se le realizara el débito se encuentra congelada.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43D7">
              <w:rPr>
                <w:lang w:val="es-ES"/>
              </w:rPr>
              <w:t>ínea 2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La cuenta a la cual se le realizara el débito no existe.</w:t>
            </w:r>
          </w:p>
          <w:p w:rsidR="00EE56AC" w:rsidRDefault="00EE56AC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443D7"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: </w:t>
            </w:r>
            <w:r w:rsidR="00B443D7">
              <w:rPr>
                <w:lang w:val="es-ES"/>
              </w:rPr>
              <w:t>El cajero ingresa mal el número de cuenta</w:t>
            </w:r>
            <w:r>
              <w:rPr>
                <w:lang w:val="es-ES"/>
              </w:rPr>
              <w:t>.</w:t>
            </w:r>
          </w:p>
          <w:p w:rsidR="00EE56AC" w:rsidRPr="00EE56AC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cuenta no cuenta con fondos suficientes para realizar el débito</w:t>
            </w:r>
            <w:r w:rsidR="00EE56AC">
              <w:rPr>
                <w:lang w:val="es-ES"/>
              </w:rPr>
              <w:t>.</w:t>
            </w:r>
          </w:p>
        </w:tc>
      </w:tr>
    </w:tbl>
    <w:p w:rsidR="00EE56AC" w:rsidRDefault="00EE56AC" w:rsidP="008A4C0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Rechazo Cheque</w:t>
            </w: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Cajero.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Cobro por no contar con suficientes fondos para cambiar un cheque.</w:t>
            </w:r>
          </w:p>
        </w:tc>
      </w:tr>
      <w:tr w:rsidR="00B443D7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un cobro a una cuenta asociada a un cheque después de que este se vio rechazado a ser cambiado por falta de fondos.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CDU-E14, CDU-AN2.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revisa la cuenta a la cual le va a realizar el débito.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ingresa el número de cuenta al sistema.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cajero realiza el débito a dicha cuenta sobre el monto de rechazo de cheques.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cobro.</w:t>
            </w:r>
          </w:p>
          <w:p w:rsidR="00B443D7" w:rsidRPr="0066545C" w:rsidRDefault="00B443D7" w:rsidP="001D56B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se encuentra congelada.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a la cual se le realizara el débito no existe.</w:t>
            </w:r>
          </w:p>
          <w:p w:rsidR="00B443D7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cajero ingresa mal el número de cuenta.</w:t>
            </w:r>
          </w:p>
          <w:p w:rsidR="00B443D7" w:rsidRPr="00B443D7" w:rsidRDefault="00B443D7" w:rsidP="00B443D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Línea 3: El cobro se almacena en reserva para cuando la cuenta tenga fondos.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3D7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443D7" w:rsidRPr="00C562EF" w:rsidRDefault="00B443D7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Cuenta</w:t>
            </w: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443D7" w:rsidRPr="004D2F6E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presarial, Servidor al Cliente.</w:t>
            </w:r>
          </w:p>
        </w:tc>
      </w:tr>
      <w:tr w:rsidR="00B443D7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Aprobación de una cuenta para reali</w:t>
            </w:r>
            <w:r w:rsidR="003D6878">
              <w:rPr>
                <w:lang w:val="es-ES"/>
              </w:rPr>
              <w:t>zar una transferencia de cualquier tipo</w:t>
            </w:r>
            <w:r>
              <w:rPr>
                <w:lang w:val="es-ES"/>
              </w:rPr>
              <w:t>.</w:t>
            </w:r>
          </w:p>
        </w:tc>
      </w:tr>
      <w:tr w:rsidR="00B443D7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443D7" w:rsidRDefault="003D6878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realiza la comprobación correspondiente respecto a dicha cuenta para verificar si esta es elegible para realizar transacciones.</w:t>
            </w:r>
          </w:p>
        </w:tc>
      </w:tr>
      <w:tr w:rsidR="00B443D7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443D7" w:rsidRDefault="00B443D7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CDU-E15, CDU-AN1.</w:t>
            </w:r>
          </w:p>
        </w:tc>
      </w:tr>
      <w:tr w:rsidR="00B443D7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ingresa el número de cuenta al sistema.</w:t>
            </w:r>
          </w:p>
          <w:p w:rsidR="00B443D7" w:rsidRDefault="003D6878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verifica el estado de la cuenta</w:t>
            </w:r>
            <w:r w:rsidR="00B443D7">
              <w:rPr>
                <w:lang w:val="es-ES"/>
              </w:rPr>
              <w:t>.</w:t>
            </w:r>
          </w:p>
          <w:p w:rsidR="00B443D7" w:rsidRPr="003D6878" w:rsidRDefault="003D6878" w:rsidP="003D687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servidor al cliente aprueba la cuenta para poder ser utilizada en diferentes transacciones</w:t>
            </w:r>
            <w:r w:rsidR="00B443D7">
              <w:rPr>
                <w:lang w:val="es-ES"/>
              </w:rPr>
              <w:t>.</w:t>
            </w:r>
          </w:p>
        </w:tc>
      </w:tr>
      <w:tr w:rsidR="00B443D7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443D7" w:rsidRDefault="00B443D7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3D6878" w:rsidRDefault="003D6878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1</w:t>
            </w:r>
            <w:r w:rsidR="00B443D7" w:rsidRPr="003D6878">
              <w:rPr>
                <w:lang w:val="es-ES"/>
              </w:rPr>
              <w:t>: La cuen</w:t>
            </w:r>
            <w:r w:rsidRPr="003D6878">
              <w:rPr>
                <w:lang w:val="es-ES"/>
              </w:rPr>
              <w:t>ta a la cual se le realizara la evaluación no existe.</w:t>
            </w:r>
            <w:r w:rsidR="00B443D7" w:rsidRPr="003D6878">
              <w:rPr>
                <w:lang w:val="es-ES"/>
              </w:rPr>
              <w:t xml:space="preserve"> </w:t>
            </w:r>
          </w:p>
          <w:p w:rsidR="00B443D7" w:rsidRPr="003D6878" w:rsidRDefault="00B443D7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>Línea 2: La cuen</w:t>
            </w:r>
            <w:r w:rsidR="003D6878">
              <w:rPr>
                <w:lang w:val="es-ES"/>
              </w:rPr>
              <w:t>ta a la cual se le realizara la evaluación se encuentra congelada</w:t>
            </w:r>
            <w:r w:rsidRPr="003D6878">
              <w:rPr>
                <w:lang w:val="es-ES"/>
              </w:rPr>
              <w:t>.</w:t>
            </w:r>
          </w:p>
          <w:p w:rsidR="00B443D7" w:rsidRPr="003D6878" w:rsidRDefault="00B443D7" w:rsidP="003D6878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D6878">
              <w:rPr>
                <w:lang w:val="es-ES"/>
              </w:rPr>
              <w:t>: La cuenta no es aprobada</w:t>
            </w:r>
            <w:r>
              <w:rPr>
                <w:lang w:val="es-ES"/>
              </w:rPr>
              <w:t>.</w:t>
            </w:r>
          </w:p>
        </w:tc>
      </w:tr>
    </w:tbl>
    <w:p w:rsidR="00B443D7" w:rsidRDefault="00B443D7" w:rsidP="00B443D7">
      <w:pPr>
        <w:rPr>
          <w:lang w:val="es-ES"/>
        </w:rPr>
      </w:pPr>
    </w:p>
    <w:p w:rsidR="00B443D7" w:rsidRDefault="00B443D7" w:rsidP="00B443D7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Operaciones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todas las acciones que se dan dentro de la institución.</w:t>
            </w:r>
          </w:p>
        </w:tc>
      </w:tr>
      <w:tr w:rsidR="00840982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cuantificado de todas las acciones que se dan dentro de la empresa y quien las realiza.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CDU-E16, CDU-AN3.</w:t>
            </w:r>
          </w:p>
        </w:tc>
      </w:tr>
      <w:tr w:rsidR="00840982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realiza determinada acción.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almacena determinada acción y quien la realizo.</w:t>
            </w:r>
          </w:p>
        </w:tc>
      </w:tr>
      <w:tr w:rsidR="00840982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no realiza ninguna acción</w:t>
            </w:r>
            <w:r w:rsidRPr="003D6878">
              <w:rPr>
                <w:lang w:val="es-ES"/>
              </w:rPr>
              <w:t xml:space="preserve">. </w:t>
            </w:r>
          </w:p>
          <w:p w:rsidR="00840982" w:rsidRPr="00840982" w:rsidRDefault="00840982" w:rsidP="0084098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No se almacena quien realizo determinada acción.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840982" w:rsidRDefault="00840982" w:rsidP="00B443D7">
      <w:pPr>
        <w:rPr>
          <w:lang w:val="es-ES"/>
        </w:rPr>
      </w:pPr>
    </w:p>
    <w:p w:rsidR="00840982" w:rsidRDefault="00840982" w:rsidP="00840982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982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840982" w:rsidRPr="00C562EF" w:rsidRDefault="00840982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Talonario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840982" w:rsidRPr="004D2F6E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840982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40982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talonario de cheques</w:t>
            </w:r>
          </w:p>
        </w:tc>
      </w:tr>
      <w:tr w:rsidR="00840982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talonario de cheques para realizar diferentes transacciones con ellos.</w:t>
            </w:r>
          </w:p>
        </w:tc>
      </w:tr>
      <w:tr w:rsidR="00840982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840982" w:rsidRDefault="00840982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CDU-E17, CDU-AN3.</w:t>
            </w:r>
          </w:p>
        </w:tc>
      </w:tr>
      <w:tr w:rsidR="00840982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talonario.</w:t>
            </w:r>
          </w:p>
          <w:p w:rsid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el número de cuenta asociado a dicho talonario.</w:t>
            </w:r>
          </w:p>
          <w:p w:rsidR="00840982" w:rsidRPr="00840982" w:rsidRDefault="00840982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717CE">
              <w:rPr>
                <w:lang w:val="es-ES"/>
              </w:rPr>
              <w:t>provee un nuevo talonario.</w:t>
            </w:r>
          </w:p>
        </w:tc>
      </w:tr>
      <w:tr w:rsidR="00840982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982" w:rsidRDefault="00840982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840982" w:rsidRDefault="00840982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 w:rsidR="002717CE">
              <w:rPr>
                <w:lang w:val="es-ES"/>
              </w:rPr>
              <w:t>El cliente ya ha solicitado el número máximo de talonarios.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No hay talonarios en existencias.</w:t>
            </w:r>
          </w:p>
          <w:p w:rsidR="00840982" w:rsidRPr="002717CE" w:rsidRDefault="002717CE" w:rsidP="002717C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talonario no puede ser generado ya que la cuenta no es monetaria.</w:t>
            </w:r>
          </w:p>
        </w:tc>
      </w:tr>
    </w:tbl>
    <w:p w:rsidR="00840982" w:rsidRDefault="00840982" w:rsidP="00840982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2717CE" w:rsidRDefault="002717CE" w:rsidP="002717CE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7CE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717CE" w:rsidRPr="00C562EF" w:rsidRDefault="002717CE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Solicitar Préstamo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717CE" w:rsidRPr="004D2F6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2717CE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nuevo préstamo.</w:t>
            </w:r>
          </w:p>
        </w:tc>
      </w:tr>
      <w:tr w:rsidR="002717CE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requiere de un nuevo préstamo pagadero en cierta extensión de tiempo junto con sus intereses</w:t>
            </w:r>
          </w:p>
        </w:tc>
      </w:tr>
      <w:tr w:rsidR="002717CE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717CE" w:rsidRDefault="002717CE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CDU-E18, CDU-AN3.</w:t>
            </w:r>
          </w:p>
        </w:tc>
      </w:tr>
      <w:tr w:rsidR="002717CE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un nuevo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El cliente brinda el monto sobre el cual solicita el préstamo.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provee de la frecuencia de los pagos.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archiva la solicitud de préstamo.</w:t>
            </w:r>
          </w:p>
          <w:p w:rsidR="002717CE" w:rsidRPr="00840982" w:rsidRDefault="002717CE" w:rsidP="002717C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717CE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17CE" w:rsidRDefault="002717CE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6878">
              <w:rPr>
                <w:lang w:val="es-ES"/>
              </w:rPr>
              <w:t xml:space="preserve">Línea 1: </w:t>
            </w:r>
            <w:r>
              <w:rPr>
                <w:lang w:val="es-ES"/>
              </w:rPr>
              <w:t>El cliente ya ha solicitado el número máximo de préstamos que su salario le puede proporcionar.</w:t>
            </w:r>
          </w:p>
          <w:p w:rsid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cliente no provee de una frecuencia de pago valida.</w:t>
            </w:r>
          </w:p>
          <w:p w:rsidR="002717CE" w:rsidRPr="002717CE" w:rsidRDefault="002717CE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monto que el cliente requiere para el préstamo no es válido.</w:t>
            </w:r>
          </w:p>
        </w:tc>
      </w:tr>
    </w:tbl>
    <w:p w:rsidR="002717CE" w:rsidRDefault="002717CE" w:rsidP="002717CE">
      <w:pPr>
        <w:rPr>
          <w:lang w:val="es-ES"/>
        </w:rPr>
      </w:pPr>
    </w:p>
    <w:p w:rsidR="002717CE" w:rsidRDefault="002717CE" w:rsidP="00840982">
      <w:pPr>
        <w:rPr>
          <w:lang w:val="es-ES"/>
        </w:rPr>
      </w:pPr>
    </w:p>
    <w:p w:rsidR="00E6358B" w:rsidRDefault="00E6358B" w:rsidP="00E6358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58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E6358B" w:rsidRPr="00C562EF" w:rsidRDefault="00E6358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Estado de Cuenta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E6358B" w:rsidRPr="004D2F6E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E6358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E6358B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E6358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las diferentes transacciones que se han realizado en una cuenta.</w:t>
            </w:r>
          </w:p>
        </w:tc>
      </w:tr>
      <w:tr w:rsidR="00E6358B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 w:rsidR="001D56BB">
              <w:rPr>
                <w:lang w:val="es-ES"/>
              </w:rPr>
              <w:t>observar las diferentes transacciones que se han dado en su cuenta en lapso de tiempo especificado</w:t>
            </w:r>
          </w:p>
        </w:tc>
      </w:tr>
      <w:tr w:rsidR="00E6358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E6358B" w:rsidRDefault="00E6358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CDU-E19, CDU-AN3.</w:t>
            </w:r>
          </w:p>
        </w:tc>
      </w:tr>
      <w:tr w:rsidR="00E6358B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ver su estado de cuenta.</w:t>
            </w:r>
          </w:p>
          <w:p w:rsidR="00E6358B" w:rsidRDefault="00E6358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</w:t>
            </w:r>
            <w:r w:rsidR="001D56BB">
              <w:rPr>
                <w:lang w:val="es-ES"/>
              </w:rPr>
              <w:t>nda el número de cuenta asociado</w:t>
            </w:r>
            <w:r>
              <w:rPr>
                <w:lang w:val="es-ES"/>
              </w:rPr>
              <w:t>.</w:t>
            </w:r>
          </w:p>
          <w:p w:rsidR="00E6358B" w:rsidRPr="00840982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provee un estado de cuenta</w:t>
            </w:r>
            <w:r w:rsidR="00E6358B">
              <w:rPr>
                <w:lang w:val="es-ES"/>
              </w:rPr>
              <w:t>.</w:t>
            </w:r>
          </w:p>
        </w:tc>
      </w:tr>
      <w:tr w:rsidR="00E6358B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58B" w:rsidRDefault="00E6358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E6358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E6358B"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</w:t>
            </w:r>
          </w:p>
          <w:p w:rsidR="00E6358B" w:rsidRP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</w:t>
            </w:r>
            <w:r w:rsidR="00E6358B">
              <w:rPr>
                <w:lang w:val="es-ES"/>
              </w:rPr>
              <w:t>: No</w:t>
            </w:r>
            <w:r>
              <w:rPr>
                <w:lang w:val="es-ES"/>
              </w:rPr>
              <w:t xml:space="preserve"> se provee el estado de cuenta.</w:t>
            </w:r>
            <w:r w:rsidR="00E6358B">
              <w:rPr>
                <w:lang w:val="es-ES"/>
              </w:rPr>
              <w:t xml:space="preserve"> </w:t>
            </w:r>
          </w:p>
        </w:tc>
      </w:tr>
    </w:tbl>
    <w:p w:rsidR="00E6358B" w:rsidRDefault="00E6358B" w:rsidP="00E6358B">
      <w:pPr>
        <w:rPr>
          <w:lang w:val="es-ES"/>
        </w:rPr>
      </w:pPr>
    </w:p>
    <w:p w:rsidR="00E6358B" w:rsidRDefault="00E6358B" w:rsidP="00840982">
      <w:pPr>
        <w:rPr>
          <w:lang w:val="es-ES"/>
        </w:rPr>
      </w:pPr>
    </w:p>
    <w:p w:rsidR="001D56BB" w:rsidRDefault="001D56BB" w:rsidP="001D56B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6BB" w:rsidTr="001D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1D56BB" w:rsidRPr="00C562EF" w:rsidRDefault="001D56BB" w:rsidP="001D5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Canjear Puntos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1D56BB" w:rsidRPr="004D2F6E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D56BB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Propósito: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Obtener un bien o producto de una lista previamente establecida con los puntos acumulados de diferentes acciones.</w:t>
            </w:r>
          </w:p>
        </w:tc>
      </w:tr>
      <w:tr w:rsidR="001D56BB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canjea los puntos que ha acumulado debido a sus diferentes transacciones por un producto específico de la lista de productos.</w:t>
            </w:r>
          </w:p>
        </w:tc>
      </w:tr>
      <w:tr w:rsid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1D56BB" w:rsidRDefault="001D56BB" w:rsidP="001D5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CDU-E20, CDU-AN3.</w:t>
            </w:r>
          </w:p>
        </w:tc>
      </w:tr>
      <w:tr w:rsidR="001D56BB" w:rsidRPr="001D56BB" w:rsidTr="001D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solicita canjear sus puntos.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cliente.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elige un producto a cambiar</w:t>
            </w:r>
          </w:p>
          <w:p w:rsid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debitan los puntos</w:t>
            </w:r>
          </w:p>
          <w:p w:rsidR="001D56BB" w:rsidRPr="001D56BB" w:rsidRDefault="001D56BB" w:rsidP="001D56B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obtiene su premio.</w:t>
            </w:r>
          </w:p>
        </w:tc>
      </w:tr>
      <w:tr w:rsidR="001D56BB" w:rsidRPr="001D56BB" w:rsidTr="001D5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D56BB" w:rsidRDefault="001D56BB" w:rsidP="001D56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1D56BB" w:rsidRDefault="001D56BB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Los datos del cliente son erróneos.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1D56BB">
              <w:rPr>
                <w:lang w:val="es-ES"/>
              </w:rPr>
              <w:t xml:space="preserve"> 4: El producto no </w:t>
            </w:r>
            <w:proofErr w:type="spellStart"/>
            <w:r w:rsidR="001D56BB">
              <w:rPr>
                <w:lang w:val="es-ES"/>
              </w:rPr>
              <w:t>esta</w:t>
            </w:r>
            <w:proofErr w:type="spellEnd"/>
            <w:r w:rsidR="001D56BB">
              <w:rPr>
                <w:lang w:val="es-ES"/>
              </w:rPr>
              <w:t xml:space="preserve"> en stock.</w:t>
            </w:r>
          </w:p>
          <w:p w:rsidR="001D56BB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El cliente no cuenta con puntos suficientes para obtener el premio.</w:t>
            </w:r>
          </w:p>
          <w:p w:rsidR="00006199" w:rsidRDefault="00006199" w:rsidP="001D56B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6: No obtiene el premio.</w:t>
            </w:r>
          </w:p>
          <w:p w:rsidR="001D56BB" w:rsidRPr="00006199" w:rsidRDefault="001D56BB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40982" w:rsidRDefault="00840982" w:rsidP="00B443D7">
      <w:pPr>
        <w:rPr>
          <w:lang w:val="es-ES"/>
        </w:rPr>
      </w:pPr>
    </w:p>
    <w:p w:rsidR="00B443D7" w:rsidRDefault="00B443D7" w:rsidP="008A4C07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</w:t>
            </w:r>
          </w:p>
        </w:tc>
      </w:tr>
      <w:tr w:rsidR="00006199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servicio al Cliente</w:t>
            </w:r>
          </w:p>
        </w:tc>
      </w:tr>
      <w:tr w:rsid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D2F6E">
              <w:rPr>
                <w:lang w:val="es-ES"/>
              </w:rPr>
              <w:t>Cliente Individual, Cliente Em</w:t>
            </w:r>
            <w:r>
              <w:rPr>
                <w:lang w:val="es-ES"/>
              </w:rPr>
              <w:t>presarial.</w:t>
            </w:r>
          </w:p>
        </w:tc>
      </w:tr>
      <w:tr w:rsid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Asistir a atención al cliente en cualquiera de las agencias con las que cuenta el banco.</w:t>
            </w:r>
          </w:p>
        </w:tc>
      </w:tr>
      <w:tr w:rsidR="00006199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se dirige a cualquier agencia de su preferencia y asiste a atención al cliente para resolver una gestión.</w:t>
            </w:r>
          </w:p>
        </w:tc>
      </w:tr>
      <w:tr w:rsid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CDU-E21</w:t>
            </w:r>
            <w:r>
              <w:rPr>
                <w:lang w:val="es-ES"/>
              </w:rPr>
              <w:t>, CDU-AN3.</w:t>
            </w:r>
          </w:p>
        </w:tc>
      </w:tr>
      <w:tr w:rsidR="00006199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Default="00006199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la agencia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asiste a atención al cliente.</w:t>
            </w:r>
          </w:p>
        </w:tc>
      </w:tr>
      <w:tr w:rsidR="00006199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agencia se encuentra cerrada.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El servicio de atención al cliente se encuentra deshabilitado</w:t>
            </w:r>
          </w:p>
          <w:p w:rsidR="00006199" w:rsidRPr="00006199" w:rsidRDefault="00006199" w:rsidP="000061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8A4C07">
      <w:pPr>
        <w:rPr>
          <w:lang w:val="es-GT"/>
        </w:rPr>
      </w:pPr>
    </w:p>
    <w:p w:rsidR="00006199" w:rsidRDefault="00006199" w:rsidP="00006199">
      <w:pPr>
        <w:rPr>
          <w:lang w:val="es-ES"/>
        </w:rPr>
      </w:pPr>
    </w:p>
    <w:p w:rsidR="00006199" w:rsidRDefault="00006199" w:rsidP="00006199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199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006199" w:rsidRPr="00C562EF" w:rsidRDefault="00006199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</w:t>
            </w:r>
          </w:p>
        </w:tc>
      </w:tr>
      <w:tr w:rsidR="00006199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006199" w:rsidRPr="004D2F6E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006199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006199" w:rsidRPr="004D2F6E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6199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de nómina cuenta con los requisitos necesarios.</w:t>
            </w:r>
          </w:p>
        </w:tc>
      </w:tr>
      <w:tr w:rsidR="00006199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empleado encargado de la resolución de préstamos examina la solicitud de un cliente de </w:t>
            </w:r>
            <w:proofErr w:type="spellStart"/>
            <w:r>
              <w:rPr>
                <w:lang w:val="es-ES"/>
              </w:rPr>
              <w:t>nomina</w:t>
            </w:r>
            <w:proofErr w:type="spellEnd"/>
            <w:r>
              <w:rPr>
                <w:lang w:val="es-ES"/>
              </w:rPr>
              <w:t xml:space="preserve"> para aceptar o rechazar su solicitud.</w:t>
            </w:r>
          </w:p>
        </w:tc>
      </w:tr>
      <w:tr w:rsid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006199" w:rsidRDefault="00006199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CDU-E22, CDU-AN4</w:t>
            </w:r>
            <w:r>
              <w:rPr>
                <w:lang w:val="es-ES"/>
              </w:rPr>
              <w:t>.</w:t>
            </w:r>
          </w:p>
        </w:tc>
      </w:tr>
      <w:tr w:rsidR="00006199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>
              <w:rPr>
                <w:lang w:val="es-ES"/>
              </w:rPr>
              <w:t>empleado encargado de la resolución de préstamos obtiene las solicitudes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006199" w:rsidRPr="00006199" w:rsidRDefault="00006199" w:rsidP="00006199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006199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6199" w:rsidRDefault="00006199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006199" w:rsidRDefault="00006199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 w:rsidR="002D497C">
              <w:rPr>
                <w:lang w:val="es-ES"/>
              </w:rPr>
              <w:t xml:space="preserve"> El empleado no asiste a trabajar</w:t>
            </w:r>
            <w:r>
              <w:rPr>
                <w:lang w:val="es-ES"/>
              </w:rPr>
              <w:t>.</w:t>
            </w:r>
          </w:p>
          <w:p w:rsidR="00006199" w:rsidRDefault="00006199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2D497C">
              <w:rPr>
                <w:lang w:val="es-ES"/>
              </w:rPr>
              <w:t xml:space="preserve"> 2: La solicitud se extravía.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006199" w:rsidRPr="00006199" w:rsidRDefault="00006199" w:rsidP="00036E6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006199" w:rsidRDefault="00006199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</w:t>
            </w:r>
          </w:p>
        </w:tc>
      </w:tr>
      <w:tr w:rsidR="002D497C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Pagos</w:t>
            </w:r>
          </w:p>
        </w:tc>
      </w:tr>
      <w:tr w:rsidR="002D497C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Realizar el pago correspondiente a salarios de todos los empleados.</w:t>
            </w:r>
          </w:p>
        </w:tc>
      </w:tr>
      <w:tr w:rsidR="002D497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empleado encargado de realizar pagos brinda el pago acordado con cada uno de los empleados inscritos a una </w:t>
            </w:r>
            <w:proofErr w:type="spellStart"/>
            <w:r>
              <w:rPr>
                <w:lang w:val="es-ES"/>
              </w:rPr>
              <w:t>nomina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2D497C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CDU-E23</w:t>
            </w:r>
            <w:r>
              <w:rPr>
                <w:lang w:val="es-ES"/>
              </w:rPr>
              <w:t>, CDU-AN4.</w:t>
            </w:r>
          </w:p>
        </w:tc>
      </w:tr>
      <w:tr w:rsidR="002D497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verifican los datos del empleado en la nómina.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establece el sueldo que se le va a cancelar al empleado de </w:t>
            </w:r>
            <w:proofErr w:type="spellStart"/>
            <w:r>
              <w:rPr>
                <w:lang w:val="es-ES"/>
              </w:rPr>
              <w:t>nomina</w:t>
            </w:r>
            <w:proofErr w:type="spellEnd"/>
            <w:r>
              <w:rPr>
                <w:lang w:val="es-ES"/>
              </w:rPr>
              <w:t>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Se verifica que existan los fondos necesarios para realizar el pago correspondiente.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pago es realizado correctamente.</w:t>
            </w:r>
          </w:p>
          <w:p w:rsidR="002D497C" w:rsidRPr="002D497C" w:rsidRDefault="002D497C" w:rsidP="002D497C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da una notificación de confirmación al beneficiario.</w:t>
            </w:r>
          </w:p>
        </w:tc>
      </w:tr>
      <w:tr w:rsidR="002D497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El empleado no se encuentra en la nómina.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3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cuenta no tiene fondos suficientes para realizar el pago a la cuenta del empleado</w:t>
            </w:r>
            <w:r>
              <w:rPr>
                <w:lang w:val="es-ES"/>
              </w:rPr>
              <w:t>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D497C">
              <w:rPr>
                <w:lang w:val="es-ES"/>
              </w:rPr>
              <w:t>Línea 4</w:t>
            </w:r>
            <w:r w:rsidRPr="002D497C">
              <w:rPr>
                <w:lang w:val="es-ES"/>
              </w:rPr>
              <w:t>:</w:t>
            </w:r>
            <w:r w:rsidRPr="002D497C">
              <w:rPr>
                <w:lang w:val="es-ES"/>
              </w:rPr>
              <w:t xml:space="preserve"> No se realiza el pago</w:t>
            </w:r>
          </w:p>
          <w:p w:rsidR="002D497C" w:rsidRP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5: No se crea una confirmación por medio de SMS</w:t>
            </w:r>
            <w:r w:rsidRPr="002D497C">
              <w:rPr>
                <w:lang w:val="es-ES"/>
              </w:rPr>
              <w:t xml:space="preserve">. </w:t>
            </w:r>
          </w:p>
          <w:p w:rsidR="002D497C" w:rsidRPr="00006199" w:rsidRDefault="002D497C" w:rsidP="00036E6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Default="002D497C" w:rsidP="008A4C07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2D497C" w:rsidRDefault="002D497C" w:rsidP="002D497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97C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2D497C" w:rsidRPr="00C562EF" w:rsidRDefault="002D497C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</w:t>
            </w:r>
          </w:p>
        </w:tc>
      </w:tr>
      <w:tr w:rsidR="002D497C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2D497C" w:rsidRPr="004D2F6E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Ver Solicitudes de Préstamo</w:t>
            </w:r>
          </w:p>
        </w:tc>
      </w:tr>
      <w:tr w:rsidR="002D497C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2D497C" w:rsidRPr="004D2F6E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2D497C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D497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préstamos solicitados por los empleados de nómina.</w:t>
            </w:r>
          </w:p>
        </w:tc>
      </w:tr>
      <w:tr w:rsidR="002D497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solicita las solicitudes de préstamo de los empleados por nomina para determinar si estos son elegibles o no.</w:t>
            </w:r>
          </w:p>
        </w:tc>
      </w:tr>
      <w:tr w:rsidR="002D497C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2D497C" w:rsidRDefault="002D497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CDU-E24</w:t>
            </w:r>
            <w:r>
              <w:rPr>
                <w:lang w:val="es-ES"/>
              </w:rPr>
              <w:t>, CDU-AN4.</w:t>
            </w:r>
          </w:p>
        </w:tc>
      </w:tr>
      <w:tr w:rsidR="002D497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2D497C" w:rsidRDefault="002D497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se dirige a asistencia al cliente</w:t>
            </w:r>
          </w:p>
          <w:p w:rsidR="002D497C" w:rsidRDefault="00FA132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cliente brinda un número de cuenta</w:t>
            </w:r>
          </w:p>
          <w:p w:rsidR="00FA1320" w:rsidRDefault="00FA132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asistente al cliente ingresa el número de cuenta.</w:t>
            </w:r>
          </w:p>
          <w:p w:rsidR="00FA1320" w:rsidRPr="002D497C" w:rsidRDefault="00FA132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observan las solicitudes de préstamo asociadas a un empleado de nómina.</w:t>
            </w:r>
          </w:p>
        </w:tc>
      </w:tr>
      <w:tr w:rsidR="002D497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497C" w:rsidRDefault="002D497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FA132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</w:t>
            </w:r>
            <w:r w:rsidR="002D497C"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número de cuenta no existe.</w:t>
            </w:r>
          </w:p>
          <w:p w:rsidR="002D497C" w:rsidRDefault="002D497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 xml:space="preserve">Línea 3: </w:t>
            </w:r>
            <w:r w:rsidR="00FA1320">
              <w:rPr>
                <w:lang w:val="es-ES"/>
              </w:rPr>
              <w:t>El número de cuenta no cuenta con ninguna solicitud de préstamo.</w:t>
            </w:r>
          </w:p>
          <w:p w:rsidR="00FA1320" w:rsidRPr="00FA1320" w:rsidRDefault="00FA132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cuenta se encuentra congelada.</w:t>
            </w:r>
          </w:p>
          <w:p w:rsidR="002D497C" w:rsidRPr="00FA1320" w:rsidRDefault="002D497C" w:rsidP="00FA13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2D497C" w:rsidRPr="00006199" w:rsidRDefault="002D497C" w:rsidP="002D497C">
      <w:pPr>
        <w:rPr>
          <w:lang w:val="es-GT"/>
        </w:rPr>
      </w:pPr>
    </w:p>
    <w:p w:rsidR="002D497C" w:rsidRDefault="002D497C" w:rsidP="008A4C07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p w:rsidR="00FA1320" w:rsidRDefault="00FA1320" w:rsidP="00FA132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320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A1320" w:rsidRPr="00C562EF" w:rsidRDefault="00FA1320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</w:t>
            </w:r>
          </w:p>
        </w:tc>
      </w:tr>
      <w:tr w:rsidR="00FA1320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A1320" w:rsidRPr="004D2F6E" w:rsidRDefault="00492A99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Sueldo</w:t>
            </w:r>
          </w:p>
        </w:tc>
      </w:tr>
      <w:tr w:rsidR="00FA1320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A1320" w:rsidRPr="004D2F6E" w:rsidRDefault="00FA132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FA1320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A1320" w:rsidRDefault="00FA1320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A132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A1320" w:rsidRDefault="00710936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Aumentar o disminuir el salario que devenga un empleado de nómina.</w:t>
            </w:r>
          </w:p>
        </w:tc>
      </w:tr>
      <w:tr w:rsidR="00FA132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A1320" w:rsidRDefault="00710936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reduce o aumenta el salario que devenga un empleado de nómina para premiar su nivel de esfuerzo dentro de su compañía.</w:t>
            </w:r>
          </w:p>
        </w:tc>
      </w:tr>
      <w:tr w:rsidR="00FA1320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A1320" w:rsidRDefault="00FA132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CDU-E25</w:t>
            </w:r>
            <w:r>
              <w:rPr>
                <w:lang w:val="es-ES"/>
              </w:rPr>
              <w:t>, CDU-AN4.</w:t>
            </w:r>
          </w:p>
        </w:tc>
      </w:tr>
      <w:tr w:rsidR="00FA132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A1320" w:rsidRDefault="00710936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710936" w:rsidRDefault="00710936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observa el salario que devenga actualmente.</w:t>
            </w:r>
          </w:p>
          <w:p w:rsidR="00710936" w:rsidRDefault="00710936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si se debe aumentar o disminuir el salario.</w:t>
            </w:r>
          </w:p>
          <w:p w:rsidR="00710936" w:rsidRPr="002D497C" w:rsidRDefault="00710936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modifica el salario.</w:t>
            </w:r>
          </w:p>
        </w:tc>
      </w:tr>
      <w:tr w:rsidR="00FA132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A1320" w:rsidRDefault="00FA132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A1320" w:rsidRDefault="00710936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</w:t>
            </w:r>
            <w:r w:rsidR="00FA1320">
              <w:rPr>
                <w:lang w:val="es-ES"/>
              </w:rPr>
              <w:t>.</w:t>
            </w:r>
          </w:p>
          <w:p w:rsidR="00710936" w:rsidRDefault="00FA132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 w:rsidR="00710936"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El</w:t>
            </w:r>
            <w:r w:rsidR="00710936">
              <w:rPr>
                <w:lang w:val="es-ES"/>
              </w:rPr>
              <w:t xml:space="preserve"> salario devengado por un usuario no se encuentra en la base de datos.</w:t>
            </w:r>
          </w:p>
          <w:p w:rsidR="00FA1320" w:rsidRPr="00FA1320" w:rsidRDefault="00710936" w:rsidP="00710936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El salario actual no sufre ninguna modificación.</w:t>
            </w:r>
            <w:r w:rsidR="00FA1320">
              <w:rPr>
                <w:lang w:val="es-ES"/>
              </w:rPr>
              <w:t xml:space="preserve"> </w:t>
            </w:r>
          </w:p>
        </w:tc>
      </w:tr>
    </w:tbl>
    <w:p w:rsidR="00FA1320" w:rsidRPr="00006199" w:rsidRDefault="00FA1320" w:rsidP="00FA1320">
      <w:pPr>
        <w:rPr>
          <w:lang w:val="es-GT"/>
        </w:rPr>
      </w:pPr>
    </w:p>
    <w:p w:rsidR="00FA1320" w:rsidRPr="00006199" w:rsidRDefault="00FA1320" w:rsidP="00FA1320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p w:rsidR="00B347BC" w:rsidRDefault="00B347BC" w:rsidP="00B347BC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7BC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347BC" w:rsidRPr="00C562EF" w:rsidRDefault="00B347BC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</w:t>
            </w:r>
          </w:p>
        </w:tc>
      </w:tr>
      <w:tr w:rsidR="00B347BC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347BC" w:rsidRPr="004D2F6E" w:rsidRDefault="006E7C2E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Empleado</w:t>
            </w:r>
          </w:p>
        </w:tc>
      </w:tr>
      <w:tr w:rsidR="00B347BC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347BC" w:rsidRPr="004D2F6E" w:rsidRDefault="00B347B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B347BC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347BC" w:rsidRDefault="00B347B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347B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347BC" w:rsidRDefault="006E7C2E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Borrar a un cliente de una nómina.</w:t>
            </w:r>
          </w:p>
        </w:tc>
      </w:tr>
      <w:tr w:rsidR="00B347B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347BC" w:rsidRDefault="00B347BC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6E7C2E">
              <w:rPr>
                <w:lang w:val="es-ES"/>
              </w:rPr>
              <w:t xml:space="preserve"> empleado </w:t>
            </w:r>
            <w:r w:rsidR="00DC0688">
              <w:rPr>
                <w:lang w:val="es-ES"/>
              </w:rPr>
              <w:t>desea eliminar a un cliente que actualmente se encuentra en una nómina</w:t>
            </w:r>
            <w:r>
              <w:rPr>
                <w:lang w:val="es-ES"/>
              </w:rPr>
              <w:t>.</w:t>
            </w:r>
          </w:p>
        </w:tc>
      </w:tr>
      <w:tr w:rsidR="00B347BC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347BC" w:rsidRDefault="00B347BC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CDU-E26</w:t>
            </w:r>
            <w:r>
              <w:rPr>
                <w:lang w:val="es-ES"/>
              </w:rPr>
              <w:t>, CDU-AN4.</w:t>
            </w:r>
          </w:p>
        </w:tc>
      </w:tr>
      <w:tr w:rsidR="00B347BC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347BC" w:rsidRDefault="00B347BC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cliente por nómina.</w:t>
            </w:r>
          </w:p>
          <w:p w:rsidR="00B347BC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por qué será eliminado de la nómina</w:t>
            </w:r>
            <w:r w:rsidR="00B347BC" w:rsidRPr="00DC0688">
              <w:rPr>
                <w:lang w:val="es-ES"/>
              </w:rPr>
              <w:t>.</w:t>
            </w:r>
          </w:p>
          <w:p w:rsid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Se da una descripción del porque es eliminado</w:t>
            </w:r>
          </w:p>
          <w:p w:rsidR="00B347BC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 el cliente.</w:t>
            </w:r>
          </w:p>
        </w:tc>
      </w:tr>
      <w:tr w:rsidR="00B347BC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347BC" w:rsidRDefault="00B347BC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Flujo Alterno</w:t>
            </w:r>
          </w:p>
        </w:tc>
        <w:tc>
          <w:tcPr>
            <w:tcW w:w="4675" w:type="dxa"/>
          </w:tcPr>
          <w:p w:rsidR="00B347BC" w:rsidRDefault="00B347B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asociado a una nómina.</w:t>
            </w:r>
          </w:p>
          <w:p w:rsidR="00B347BC" w:rsidRDefault="00B347B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 w:rsidR="00DC0688">
              <w:rPr>
                <w:lang w:val="es-ES"/>
              </w:rPr>
              <w:t>El cliente no cuenta con consideraciones importantes como para dejar la nómina.</w:t>
            </w:r>
          </w:p>
          <w:p w:rsidR="00B347BC" w:rsidRDefault="00B347BC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 w:rsidR="00DC0688">
              <w:rPr>
                <w:lang w:val="es-ES"/>
              </w:rPr>
              <w:t>Se omite la descripción del por qué</w:t>
            </w:r>
            <w:r>
              <w:rPr>
                <w:lang w:val="es-ES"/>
              </w:rPr>
              <w:t xml:space="preserve">. </w:t>
            </w:r>
          </w:p>
          <w:p w:rsidR="00DC0688" w:rsidRPr="00DC0688" w:rsidRDefault="00DC0688" w:rsidP="00DC068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A1320" w:rsidRDefault="00FA1320" w:rsidP="008A4C07">
      <w:pPr>
        <w:rPr>
          <w:lang w:val="es-GT"/>
        </w:rPr>
      </w:pPr>
    </w:p>
    <w:p w:rsidR="00DC0688" w:rsidRDefault="00DC0688" w:rsidP="008A4C07">
      <w:pPr>
        <w:rPr>
          <w:lang w:val="es-GT"/>
        </w:rPr>
      </w:pPr>
    </w:p>
    <w:p w:rsidR="00DC0688" w:rsidRDefault="00DC0688" w:rsidP="00DC0688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0688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C0688" w:rsidRPr="00C562EF" w:rsidRDefault="00DC0688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>
              <w:rPr>
                <w:lang w:val="es-ES"/>
              </w:rPr>
              <w:t>27</w:t>
            </w:r>
          </w:p>
        </w:tc>
      </w:tr>
      <w:tr w:rsidR="00DC0688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C0688" w:rsidRPr="004D2F6E" w:rsidRDefault="00DC0688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Agregar Empleado</w:t>
            </w:r>
          </w:p>
        </w:tc>
      </w:tr>
      <w:tr w:rsidR="00DC0688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C0688" w:rsidRPr="004D2F6E" w:rsidRDefault="00DC0688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Presidente Empresa, Vicepresidente Empresa, Contador Empresa.</w:t>
            </w:r>
          </w:p>
        </w:tc>
      </w:tr>
      <w:tr w:rsidR="00DC0688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C0688" w:rsidRDefault="00DC0688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C0688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C0688" w:rsidRDefault="00DC0688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Añadir a un cliente a</w:t>
            </w:r>
            <w:r>
              <w:rPr>
                <w:lang w:val="es-ES"/>
              </w:rPr>
              <w:t xml:space="preserve"> una nómina.</w:t>
            </w:r>
          </w:p>
        </w:tc>
      </w:tr>
      <w:tr w:rsidR="00DC0688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C0688" w:rsidRDefault="00DC0688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empleado desea </w:t>
            </w:r>
            <w:r>
              <w:rPr>
                <w:lang w:val="es-ES"/>
              </w:rPr>
              <w:t>añadi</w:t>
            </w:r>
            <w:r>
              <w:rPr>
                <w:lang w:val="es-ES"/>
              </w:rPr>
              <w:t xml:space="preserve">r a un cliente que actualmente se encuentra </w:t>
            </w:r>
            <w:r>
              <w:rPr>
                <w:lang w:val="es-ES"/>
              </w:rPr>
              <w:t>fuera de</w:t>
            </w:r>
            <w:r>
              <w:rPr>
                <w:lang w:val="es-ES"/>
              </w:rPr>
              <w:t xml:space="preserve"> una nómina.</w:t>
            </w:r>
          </w:p>
        </w:tc>
      </w:tr>
      <w:tr w:rsidR="00DC0688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C0688" w:rsidRDefault="00DC0688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CDU-E27</w:t>
            </w:r>
            <w:r>
              <w:rPr>
                <w:lang w:val="es-ES"/>
              </w:rPr>
              <w:t>, CDU-AN4.</w:t>
            </w:r>
          </w:p>
        </w:tc>
      </w:tr>
      <w:tr w:rsidR="00DC0688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C0688" w:rsidRDefault="00DC0688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obtiene el </w:t>
            </w:r>
            <w:r>
              <w:rPr>
                <w:lang w:val="es-ES"/>
              </w:rPr>
              <w:t>nombre del cliente</w:t>
            </w:r>
            <w:r>
              <w:rPr>
                <w:lang w:val="es-ES"/>
              </w:rPr>
              <w:t>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nombre de la empresa.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la patente de la empresa.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busca la nómina.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llenan los datos del nuevo cliente.</w:t>
            </w:r>
          </w:p>
          <w:p w:rsidR="00DC0688" w:rsidRPr="00DC0688" w:rsidRDefault="00DC0688" w:rsidP="00DC0688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agrega a la nómina.</w:t>
            </w:r>
          </w:p>
        </w:tc>
      </w:tr>
      <w:tr w:rsidR="00DC0688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0688" w:rsidRDefault="00DC0688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C0688" w:rsidRDefault="00DC0688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1: El cliente no está </w:t>
            </w:r>
            <w:r>
              <w:rPr>
                <w:lang w:val="es-ES"/>
              </w:rPr>
              <w:t>registrado.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A1320">
              <w:rPr>
                <w:lang w:val="es-ES"/>
              </w:rPr>
              <w:t>Línea</w:t>
            </w:r>
            <w:r>
              <w:rPr>
                <w:lang w:val="es-ES"/>
              </w:rPr>
              <w:t xml:space="preserve"> 2</w:t>
            </w:r>
            <w:r w:rsidRPr="00FA1320">
              <w:rPr>
                <w:lang w:val="es-ES"/>
              </w:rPr>
              <w:t xml:space="preserve">: </w:t>
            </w:r>
            <w:r>
              <w:rPr>
                <w:lang w:val="es-ES"/>
              </w:rPr>
              <w:t>La empresa no está registrada.</w:t>
            </w:r>
          </w:p>
          <w:p w:rsidR="00DC0688" w:rsidRDefault="00DC0688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La empresa no cuenta con ninguna nómina.</w:t>
            </w:r>
          </w:p>
          <w:p w:rsidR="00DC0688" w:rsidRPr="00FA1320" w:rsidRDefault="00DC0688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6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cliente ya se encuentra dentro de esta nómina.</w:t>
            </w:r>
            <w:r>
              <w:rPr>
                <w:lang w:val="es-ES"/>
              </w:rPr>
              <w:t xml:space="preserve"> </w:t>
            </w:r>
          </w:p>
        </w:tc>
      </w:tr>
    </w:tbl>
    <w:p w:rsidR="00DC0688" w:rsidRDefault="00DC0688" w:rsidP="00DC0688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3271EB" w:rsidRDefault="003271EB" w:rsidP="003271E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71EB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3271EB" w:rsidRPr="00C562EF" w:rsidRDefault="003271EB" w:rsidP="00327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>
              <w:rPr>
                <w:lang w:val="es-ES"/>
              </w:rPr>
              <w:t>28</w:t>
            </w:r>
          </w:p>
        </w:tc>
      </w:tr>
      <w:tr w:rsidR="003271EB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3271EB" w:rsidRPr="004D2F6E" w:rsidRDefault="003271E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Listado de Productos</w:t>
            </w:r>
          </w:p>
        </w:tc>
      </w:tr>
      <w:tr w:rsidR="003271EB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3271EB" w:rsidRPr="004D2F6E" w:rsidRDefault="003271E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</w:t>
            </w:r>
            <w:r>
              <w:rPr>
                <w:lang w:val="es-ES"/>
              </w:rPr>
              <w:t>.</w:t>
            </w:r>
          </w:p>
        </w:tc>
      </w:tr>
      <w:tr w:rsidR="003271EB" w:rsidRPr="003271E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Tipo:</w:t>
            </w:r>
          </w:p>
        </w:tc>
        <w:tc>
          <w:tcPr>
            <w:tcW w:w="4675" w:type="dxa"/>
          </w:tcPr>
          <w:p w:rsidR="003271EB" w:rsidRDefault="003271E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271E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3271EB" w:rsidRDefault="00D634FD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Dar a conocer la lista de productos disponibles para el canje de puntos.</w:t>
            </w:r>
          </w:p>
        </w:tc>
      </w:tr>
      <w:tr w:rsidR="003271E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3271EB" w:rsidRDefault="003271E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</w:t>
            </w:r>
            <w:r w:rsidR="00D634FD">
              <w:rPr>
                <w:lang w:val="es-ES"/>
              </w:rPr>
              <w:t xml:space="preserve"> gerente crea los cambios respectivos en la aplicación para que se muestren los productos actualizados</w:t>
            </w:r>
            <w:r>
              <w:rPr>
                <w:lang w:val="es-ES"/>
              </w:rPr>
              <w:t>.</w:t>
            </w:r>
          </w:p>
        </w:tc>
      </w:tr>
      <w:tr w:rsidR="003271E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3271EB" w:rsidRDefault="003271E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CDU-E28</w:t>
            </w:r>
            <w:r w:rsidR="0026126B">
              <w:rPr>
                <w:lang w:val="es-ES"/>
              </w:rPr>
              <w:t>, CDU-AN5</w:t>
            </w:r>
            <w:r>
              <w:rPr>
                <w:lang w:val="es-ES"/>
              </w:rPr>
              <w:t>.</w:t>
            </w:r>
          </w:p>
        </w:tc>
      </w:tr>
      <w:tr w:rsidR="003271E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3271EB" w:rsidRDefault="003271E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D634FD">
              <w:rPr>
                <w:lang w:val="es-ES"/>
              </w:rPr>
              <w:t>evalúan los diferentes productos para analizar el stock de cada uno.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una lista de productos actualizada de los productos disponibles del mes.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aprueba la lista.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sube la línea a la aplicación.</w:t>
            </w:r>
          </w:p>
          <w:p w:rsidR="003271EB" w:rsidRPr="00D634FD" w:rsidRDefault="003271EB" w:rsidP="00D63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271E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71EB" w:rsidRDefault="003271E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3271EB">
              <w:rPr>
                <w:lang w:val="es-ES"/>
              </w:rPr>
              <w:t xml:space="preserve">: El </w:t>
            </w:r>
            <w:r>
              <w:rPr>
                <w:lang w:val="es-ES"/>
              </w:rPr>
              <w:t>gerente rechaza la lista.</w:t>
            </w:r>
          </w:p>
          <w:p w:rsid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No hay productos disponibles para ese mes.</w:t>
            </w:r>
          </w:p>
          <w:p w:rsidR="003271EB" w:rsidRPr="00D634FD" w:rsidRDefault="00D634FD" w:rsidP="00D634FD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4: El gerente no sube la lista.</w:t>
            </w:r>
            <w:r w:rsidR="003271EB" w:rsidRPr="00D634FD">
              <w:rPr>
                <w:lang w:val="es-ES"/>
              </w:rPr>
              <w:t xml:space="preserve"> </w:t>
            </w:r>
          </w:p>
        </w:tc>
      </w:tr>
    </w:tbl>
    <w:p w:rsidR="003271EB" w:rsidRPr="00006199" w:rsidRDefault="003271EB" w:rsidP="003271EB">
      <w:pPr>
        <w:rPr>
          <w:lang w:val="es-GT"/>
        </w:rPr>
      </w:pPr>
    </w:p>
    <w:p w:rsidR="003271EB" w:rsidRDefault="003271EB" w:rsidP="00DC0688">
      <w:pPr>
        <w:rPr>
          <w:lang w:val="es-GT"/>
        </w:rPr>
      </w:pPr>
    </w:p>
    <w:p w:rsidR="00D634FD" w:rsidRDefault="00D634FD" w:rsidP="00D634FD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4FD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D634FD" w:rsidRPr="00C562EF" w:rsidRDefault="00D634FD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>
              <w:rPr>
                <w:lang w:val="es-ES"/>
              </w:rPr>
              <w:t>29</w:t>
            </w:r>
          </w:p>
        </w:tc>
      </w:tr>
      <w:tr w:rsidR="00D634FD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D634FD" w:rsidRPr="004D2F6E" w:rsidRDefault="00D634FD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Puntos</w:t>
            </w:r>
          </w:p>
        </w:tc>
      </w:tr>
      <w:tr w:rsidR="00D634FD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D634FD" w:rsidRPr="004D2F6E" w:rsidRDefault="00D634FD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D634FD" w:rsidRPr="003271E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D634FD" w:rsidRDefault="00D634FD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D634FD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D634FD" w:rsidRDefault="00D634FD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los puntos de un usuario.</w:t>
            </w:r>
          </w:p>
        </w:tc>
      </w:tr>
      <w:tr w:rsidR="00D634FD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D634FD" w:rsidRDefault="00D634FD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>
              <w:rPr>
                <w:lang w:val="es-ES"/>
              </w:rPr>
              <w:t>elimina los puntos de un usuario debido a que se ha excedido el tiempo funcional de los puntos por falta de uso</w:t>
            </w:r>
            <w:r>
              <w:rPr>
                <w:lang w:val="es-ES"/>
              </w:rPr>
              <w:t>.</w:t>
            </w:r>
          </w:p>
        </w:tc>
      </w:tr>
      <w:tr w:rsidR="00D634FD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D634FD" w:rsidRDefault="00D634FD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CDU-E29</w:t>
            </w:r>
            <w:r>
              <w:rPr>
                <w:lang w:val="es-ES"/>
              </w:rPr>
              <w:t>, CDU-AN5.</w:t>
            </w:r>
          </w:p>
        </w:tc>
      </w:tr>
      <w:tr w:rsidR="00D634FD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cuente con puntos.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la cantidad de días que tienen los puntos de validez.</w:t>
            </w:r>
          </w:p>
          <w:p w:rsidR="00D634FD" w:rsidRPr="00D634FD" w:rsidRDefault="00D634FD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eliminan los puntos que sobrepasen los días de validez.</w:t>
            </w:r>
          </w:p>
        </w:tc>
      </w:tr>
      <w:tr w:rsidR="00D634FD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634FD" w:rsidRDefault="00D634FD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634FD" w:rsidRDefault="00D634FD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>
              <w:rPr>
                <w:lang w:val="es-ES"/>
              </w:rPr>
              <w:t>: El</w:t>
            </w:r>
            <w:r>
              <w:rPr>
                <w:lang w:val="es-ES"/>
              </w:rPr>
              <w:t xml:space="preserve"> cliente no está registrado</w:t>
            </w:r>
            <w:r>
              <w:rPr>
                <w:lang w:val="es-ES"/>
              </w:rPr>
              <w:t>.</w:t>
            </w:r>
          </w:p>
          <w:p w:rsidR="00D634FD" w:rsidRDefault="00D634FD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 w:rsidR="00B66AF0">
              <w:rPr>
                <w:lang w:val="es-ES"/>
              </w:rPr>
              <w:t>El cliente no tiene punto</w:t>
            </w:r>
            <w:r>
              <w:rPr>
                <w:lang w:val="es-ES"/>
              </w:rPr>
              <w:t>s.</w:t>
            </w:r>
          </w:p>
          <w:p w:rsidR="00D634FD" w:rsidRPr="00D634FD" w:rsidRDefault="00D634FD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</w:t>
            </w:r>
            <w:r w:rsidR="00B66AF0">
              <w:rPr>
                <w:lang w:val="es-ES"/>
              </w:rPr>
              <w:t xml:space="preserve"> 4</w:t>
            </w:r>
            <w:r>
              <w:rPr>
                <w:lang w:val="es-ES"/>
              </w:rPr>
              <w:t xml:space="preserve">: </w:t>
            </w:r>
            <w:r w:rsidR="00B66AF0">
              <w:rPr>
                <w:lang w:val="es-ES"/>
              </w:rPr>
              <w:t>Los puntos no sobrepasan los días de validez</w:t>
            </w:r>
            <w:r>
              <w:rPr>
                <w:lang w:val="es-ES"/>
              </w:rPr>
              <w:t>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634FD" w:rsidRDefault="00D634FD" w:rsidP="00D634FD">
      <w:pPr>
        <w:rPr>
          <w:lang w:val="es-GT"/>
        </w:rPr>
      </w:pPr>
    </w:p>
    <w:p w:rsidR="00B66AF0" w:rsidRDefault="00B66AF0" w:rsidP="00D634FD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66AF0" w:rsidRPr="00C562EF" w:rsidRDefault="00B66AF0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>
              <w:rPr>
                <w:lang w:val="es-ES"/>
              </w:rPr>
              <w:t>30</w:t>
            </w:r>
          </w:p>
        </w:tc>
      </w:tr>
      <w:tr w:rsidR="00B66AF0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B66AF0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Acumular Puntos</w:t>
            </w:r>
          </w:p>
        </w:tc>
      </w:tr>
      <w:tr w:rsidR="00B66AF0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B66AF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Brindar puntos a un usuario.</w:t>
            </w:r>
          </w:p>
        </w:tc>
      </w:tr>
      <w:tr w:rsidR="00B66AF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B66AF0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 cada transacción valida que se realiza dentro de una cuenta de un usuario registrado se le sumaran cierta cantidad de puntos preferenciales.</w:t>
            </w:r>
          </w:p>
        </w:tc>
      </w:tr>
      <w:tr w:rsidR="00B66AF0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B66AF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CDU-E30</w:t>
            </w:r>
            <w:r>
              <w:rPr>
                <w:lang w:val="es-ES"/>
              </w:rPr>
              <w:t>, CDU-AN5.</w:t>
            </w:r>
          </w:p>
        </w:tc>
      </w:tr>
      <w:tr w:rsidR="00B66AF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B66AF0" w:rsidRDefault="00B66AF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obtiene el número de registro del cliente.</w:t>
            </w:r>
          </w:p>
          <w:p w:rsidR="00B66AF0" w:rsidRDefault="00B66AF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verifica que se haya realizado una transacción válida para aumento de puntos preferenciales</w:t>
            </w:r>
            <w:r>
              <w:rPr>
                <w:lang w:val="es-ES"/>
              </w:rPr>
              <w:t>.</w:t>
            </w:r>
          </w:p>
          <w:p w:rsidR="00B66AF0" w:rsidRDefault="00B66AF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determina la cantidad de puntos a brindar.</w:t>
            </w:r>
          </w:p>
          <w:p w:rsidR="00B66AF0" w:rsidRPr="00B66AF0" w:rsidRDefault="00B66AF0" w:rsidP="00B66AF0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le brindan esos puntos preferenciales al cliente.</w:t>
            </w:r>
          </w:p>
        </w:tc>
      </w:tr>
      <w:tr w:rsidR="00B66AF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B66AF0" w:rsidRDefault="00B66AF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1: El cliente no está registrado.</w:t>
            </w:r>
          </w:p>
          <w:p w:rsidR="00B66AF0" w:rsidRDefault="00B66AF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</w:t>
            </w:r>
            <w:r>
              <w:rPr>
                <w:lang w:val="es-ES"/>
              </w:rPr>
              <w:t>La transacción que realizo el cliente no es válida para aumento de puntos</w:t>
            </w:r>
            <w:r>
              <w:rPr>
                <w:lang w:val="es-ES"/>
              </w:rPr>
              <w:t>.</w:t>
            </w:r>
          </w:p>
          <w:p w:rsidR="00B66AF0" w:rsidRPr="00D634FD" w:rsidRDefault="00B66AF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</w:t>
            </w:r>
            <w:r>
              <w:rPr>
                <w:lang w:val="es-ES"/>
              </w:rPr>
              <w:t>No se brindan los puntos preferenciales</w:t>
            </w:r>
            <w:r>
              <w:rPr>
                <w:lang w:val="es-ES"/>
              </w:rPr>
              <w:t>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B66AF0" w:rsidRPr="00006199" w:rsidRDefault="00B66AF0" w:rsidP="00D634FD">
      <w:pPr>
        <w:rPr>
          <w:lang w:val="es-GT"/>
        </w:rPr>
      </w:pPr>
    </w:p>
    <w:p w:rsidR="00D634FD" w:rsidRPr="00006199" w:rsidRDefault="00D634FD" w:rsidP="00DC0688">
      <w:pPr>
        <w:rPr>
          <w:lang w:val="es-GT"/>
        </w:rPr>
      </w:pPr>
    </w:p>
    <w:p w:rsidR="00B66AF0" w:rsidRDefault="00B66AF0" w:rsidP="00B66AF0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AF0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B66AF0" w:rsidRPr="00C562EF" w:rsidRDefault="00B66AF0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 w:rsidR="00D36DFB">
              <w:rPr>
                <w:lang w:val="es-ES"/>
              </w:rPr>
              <w:t>31</w:t>
            </w:r>
          </w:p>
        </w:tc>
      </w:tr>
      <w:tr w:rsidR="00B66AF0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B66AF0" w:rsidRPr="004D2F6E" w:rsidRDefault="00D36DF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Fijar Intereses</w:t>
            </w:r>
          </w:p>
        </w:tc>
      </w:tr>
      <w:tr w:rsidR="00B66AF0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B66AF0" w:rsidRPr="004D2F6E" w:rsidRDefault="00B66AF0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B66AF0" w:rsidRPr="003271E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B66AF0" w:rsidRDefault="00B66AF0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B66AF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B66AF0" w:rsidRDefault="00D36DF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Establecer los intereses que genera una cuenta de cierto tipo</w:t>
            </w:r>
            <w:r w:rsidR="00B66AF0">
              <w:rPr>
                <w:lang w:val="es-ES"/>
              </w:rPr>
              <w:t>.</w:t>
            </w:r>
          </w:p>
        </w:tc>
      </w:tr>
      <w:tr w:rsidR="00B66AF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B66AF0" w:rsidRDefault="00D36DF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Determinación de cuantos intereses genera un tipo de cuenta especifico mensualmente sobre la cantidad de dinero que se encuentra dentro de dicha cuenta.</w:t>
            </w:r>
          </w:p>
        </w:tc>
      </w:tr>
      <w:tr w:rsidR="00B66AF0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B66AF0" w:rsidRDefault="00D36DF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CDU-E31</w:t>
            </w:r>
            <w:r w:rsidR="00B66AF0">
              <w:rPr>
                <w:lang w:val="es-ES"/>
              </w:rPr>
              <w:t>, CDU-AN5.</w:t>
            </w:r>
          </w:p>
        </w:tc>
      </w:tr>
      <w:tr w:rsidR="00B66AF0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Flujo Normal </w:t>
            </w:r>
          </w:p>
        </w:tc>
        <w:tc>
          <w:tcPr>
            <w:tcW w:w="4675" w:type="dxa"/>
          </w:tcPr>
          <w:p w:rsidR="00D36DFB" w:rsidRDefault="00D36DF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establece a qué tipo de cuenta se le fijara el interés.</w:t>
            </w:r>
          </w:p>
          <w:p w:rsidR="00D36DFB" w:rsidRDefault="00B66AF0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D36DFB">
              <w:rPr>
                <w:lang w:val="es-ES"/>
              </w:rPr>
              <w:t xml:space="preserve"> propone una nueva tasa de interés para la cuenta.</w:t>
            </w:r>
          </w:p>
          <w:p w:rsidR="00D36DFB" w:rsidRDefault="00D36DF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aprueba la nueva tasa de interés.</w:t>
            </w:r>
          </w:p>
          <w:p w:rsidR="00B66AF0" w:rsidRPr="00D36DFB" w:rsidRDefault="00D36DFB" w:rsidP="00D36DF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realiza el cambio de la nueva tasa a la cuenta seleccionada.</w:t>
            </w:r>
          </w:p>
        </w:tc>
      </w:tr>
      <w:tr w:rsidR="00B66AF0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6AF0" w:rsidRDefault="00B66AF0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D36DFB" w:rsidRDefault="00B66AF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1: </w:t>
            </w:r>
            <w:r w:rsidR="00D36DFB">
              <w:rPr>
                <w:lang w:val="es-ES"/>
              </w:rPr>
              <w:t>El tipo de cuenta seleccionado es monetario</w:t>
            </w:r>
            <w:r>
              <w:rPr>
                <w:lang w:val="es-ES"/>
              </w:rPr>
              <w:t>.</w:t>
            </w:r>
          </w:p>
          <w:p w:rsidR="00B66AF0" w:rsidRDefault="00D36DFB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1: El tipo de cuenta seleccionado </w:t>
            </w:r>
            <w:r>
              <w:rPr>
                <w:lang w:val="es-ES"/>
              </w:rPr>
              <w:t>no existe.</w:t>
            </w:r>
          </w:p>
          <w:p w:rsidR="00B66AF0" w:rsidRDefault="00D36DFB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</w:t>
            </w:r>
            <w:r w:rsidR="00B66AF0">
              <w:rPr>
                <w:lang w:val="es-ES"/>
              </w:rPr>
              <w:t xml:space="preserve">: La </w:t>
            </w:r>
            <w:r>
              <w:rPr>
                <w:lang w:val="es-ES"/>
              </w:rPr>
              <w:t>nueva tasa de interés se rechaza.</w:t>
            </w:r>
          </w:p>
          <w:p w:rsidR="00B66AF0" w:rsidRPr="00D634FD" w:rsidRDefault="00B66AF0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No se </w:t>
            </w:r>
            <w:r w:rsidR="00DF149A">
              <w:rPr>
                <w:lang w:val="es-ES"/>
              </w:rPr>
              <w:t>realiza el cambio de la nueva tasa de interés.</w:t>
            </w:r>
            <w:r w:rsidRPr="00D634FD">
              <w:rPr>
                <w:lang w:val="es-ES"/>
              </w:rPr>
              <w:t xml:space="preserve"> </w:t>
            </w:r>
          </w:p>
        </w:tc>
      </w:tr>
    </w:tbl>
    <w:p w:rsidR="00DC0688" w:rsidRDefault="00DC0688" w:rsidP="008A4C07">
      <w:pPr>
        <w:rPr>
          <w:lang w:val="es-GT"/>
        </w:rPr>
      </w:pPr>
    </w:p>
    <w:p w:rsidR="00FC144B" w:rsidRDefault="00FC144B" w:rsidP="008A4C07">
      <w:pPr>
        <w:rPr>
          <w:lang w:val="es-GT"/>
        </w:rPr>
      </w:pPr>
    </w:p>
    <w:p w:rsidR="00FC144B" w:rsidRDefault="00FC144B" w:rsidP="00FC144B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4675" w:type="dxa"/>
          </w:tcPr>
          <w:p w:rsidR="00FC144B" w:rsidRPr="00C562EF" w:rsidRDefault="00FC144B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</w:t>
            </w:r>
          </w:p>
        </w:tc>
      </w:tr>
      <w:tr w:rsidR="00FC144B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Aprobar Préstamo</w:t>
            </w:r>
          </w:p>
        </w:tc>
      </w:tr>
      <w:tr w:rsidR="00FC144B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Determinar si un préstamo solicitado por un cliente cuenta con los requisitos necesarios.</w:t>
            </w:r>
          </w:p>
        </w:tc>
      </w:tr>
      <w:tr w:rsidR="00FC144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examina la solicitud de un cliente para aceptar o rechazar su solicitud.</w:t>
            </w:r>
          </w:p>
        </w:tc>
      </w:tr>
      <w:tr w:rsidR="00FC144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FC1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CDU-E32, CDU-AN5</w:t>
            </w:r>
            <w:r>
              <w:rPr>
                <w:lang w:val="es-ES"/>
              </w:rPr>
              <w:t>.</w:t>
            </w:r>
          </w:p>
        </w:tc>
      </w:tr>
      <w:tr w:rsidR="00FC144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encargado de la resolución de préstamos obtiene las solicitudes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observa la solicitud.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aplica los rubros de aceptación del préstamo.</w:t>
            </w:r>
          </w:p>
          <w:p w:rsidR="00FC144B" w:rsidRPr="00006199" w:rsidRDefault="00FC144B" w:rsidP="00FC144B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empleado aprueba un préstamo.</w:t>
            </w:r>
          </w:p>
        </w:tc>
      </w:tr>
      <w:tr w:rsidR="00FC144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FC144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1</w:t>
            </w:r>
            <w:r w:rsidRPr="003D6878">
              <w:rPr>
                <w:lang w:val="es-ES"/>
              </w:rPr>
              <w:t>:</w:t>
            </w:r>
            <w:r>
              <w:rPr>
                <w:lang w:val="es-ES"/>
              </w:rPr>
              <w:t xml:space="preserve"> El empleado no asiste a trabajar.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2: La solicitud se extravía.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3: La solicitud no cuenta con los rubros mínimos de aceptación.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4: Se rechaza el préstamo. </w:t>
            </w:r>
          </w:p>
          <w:p w:rsidR="00FC144B" w:rsidRPr="00006199" w:rsidRDefault="00FC144B" w:rsidP="00FC144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Default="00FC144B" w:rsidP="00FC144B">
      <w:pPr>
        <w:rPr>
          <w:lang w:val="es-GT"/>
        </w:rPr>
      </w:pPr>
    </w:p>
    <w:p w:rsidR="00FC144B" w:rsidRDefault="00FC144B" w:rsidP="00FC144B">
      <w:pPr>
        <w:rPr>
          <w:lang w:val="es-GT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44B" w:rsidTr="00036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Código:</w:t>
            </w:r>
          </w:p>
        </w:tc>
        <w:tc>
          <w:tcPr>
            <w:tcW w:w="4675" w:type="dxa"/>
          </w:tcPr>
          <w:p w:rsidR="00FC144B" w:rsidRPr="00C562EF" w:rsidRDefault="00FC144B" w:rsidP="00036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</w:t>
            </w:r>
            <w:r>
              <w:rPr>
                <w:lang w:val="es-ES"/>
              </w:rPr>
              <w:t>33</w:t>
            </w:r>
          </w:p>
        </w:tc>
      </w:tr>
      <w:tr w:rsidR="00FC144B" w:rsidRPr="00006199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675" w:type="dxa"/>
          </w:tcPr>
          <w:p w:rsidR="00FC144B" w:rsidRPr="004D2F6E" w:rsidRDefault="00FC144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Visualizar Informes/Operaciones</w:t>
            </w:r>
          </w:p>
        </w:tc>
      </w:tr>
      <w:tr w:rsidR="00FC144B" w:rsidRPr="00006199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4675" w:type="dxa"/>
          </w:tcPr>
          <w:p w:rsidR="00FC144B" w:rsidRPr="004D2F6E" w:rsidRDefault="00FC144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Proveedor, Gerente de Agencia, Gerente General, Directivos.</w:t>
            </w:r>
          </w:p>
        </w:tc>
      </w:tr>
      <w:tr w:rsidR="00FC144B" w:rsidRPr="003271E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Tipo:</w:t>
            </w:r>
          </w:p>
        </w:tc>
        <w:tc>
          <w:tcPr>
            <w:tcW w:w="4675" w:type="dxa"/>
          </w:tcPr>
          <w:p w:rsidR="00FC144B" w:rsidRDefault="00FC144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C144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Propósito:</w:t>
            </w:r>
          </w:p>
        </w:tc>
        <w:tc>
          <w:tcPr>
            <w:tcW w:w="4675" w:type="dxa"/>
          </w:tcPr>
          <w:p w:rsidR="00FC144B" w:rsidRDefault="00FC144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Observar los diferentes movimientos que se han suscitado en una agencia.</w:t>
            </w:r>
          </w:p>
        </w:tc>
      </w:tr>
      <w:tr w:rsidR="00FC144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4675" w:type="dxa"/>
          </w:tcPr>
          <w:p w:rsidR="00FC144B" w:rsidRDefault="00FC144B" w:rsidP="00036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como parte de su trabajo debe observar informes distintos como el desempeño de los diferentes trabajadores, así como las operaciones que se están dando dentro de la agencia.</w:t>
            </w:r>
          </w:p>
        </w:tc>
      </w:tr>
      <w:tr w:rsidR="00FC144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Referencias Cruzadas</w:t>
            </w:r>
          </w:p>
        </w:tc>
        <w:tc>
          <w:tcPr>
            <w:tcW w:w="4675" w:type="dxa"/>
          </w:tcPr>
          <w:p w:rsidR="00FC144B" w:rsidRDefault="00FC144B" w:rsidP="00036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CDU-E33</w:t>
            </w:r>
            <w:r>
              <w:rPr>
                <w:lang w:val="es-ES"/>
              </w:rPr>
              <w:t>, CDU-AN5.</w:t>
            </w:r>
          </w:p>
        </w:tc>
      </w:tr>
      <w:tr w:rsidR="00FC144B" w:rsidRPr="001D56BB" w:rsidTr="00036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Flujo Normal </w:t>
            </w:r>
          </w:p>
        </w:tc>
        <w:tc>
          <w:tcPr>
            <w:tcW w:w="4675" w:type="dxa"/>
          </w:tcPr>
          <w:p w:rsidR="00FC144B" w:rsidRDefault="00FC144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gerente decide cuál de los diferentes informes desea observar</w:t>
            </w:r>
            <w:r>
              <w:rPr>
                <w:lang w:val="es-ES"/>
              </w:rPr>
              <w:t>.</w:t>
            </w:r>
          </w:p>
          <w:p w:rsidR="00FC144B" w:rsidRDefault="00FC144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Selecciona de la lista de informes el informe de su elección.</w:t>
            </w:r>
          </w:p>
          <w:p w:rsidR="00FC144B" w:rsidRDefault="00FC144B" w:rsidP="00036E6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Visualiza el informe</w:t>
            </w:r>
            <w:r>
              <w:rPr>
                <w:lang w:val="es-ES"/>
              </w:rPr>
              <w:t>.</w:t>
            </w:r>
          </w:p>
          <w:p w:rsidR="00FC144B" w:rsidRPr="00D36DFB" w:rsidRDefault="00FC144B" w:rsidP="00FC144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C144B" w:rsidRPr="001D56BB" w:rsidTr="00036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144B" w:rsidRDefault="00FC144B" w:rsidP="00036E6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Flujo Alterno</w:t>
            </w:r>
          </w:p>
        </w:tc>
        <w:tc>
          <w:tcPr>
            <w:tcW w:w="4675" w:type="dxa"/>
          </w:tcPr>
          <w:p w:rsidR="00FC144B" w:rsidRDefault="00FC144B" w:rsidP="00036E67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Línea 2</w:t>
            </w:r>
            <w:r>
              <w:rPr>
                <w:lang w:val="es-ES"/>
              </w:rPr>
              <w:t xml:space="preserve">: </w:t>
            </w:r>
            <w:r>
              <w:rPr>
                <w:lang w:val="es-ES"/>
              </w:rPr>
              <w:t>El informe que decidió el gerente visualizar no existe.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El informe que </w:t>
            </w:r>
            <w:r>
              <w:rPr>
                <w:lang w:val="es-ES"/>
              </w:rPr>
              <w:t>decidió el gerente visualizar no está terminado</w:t>
            </w:r>
            <w:r>
              <w:rPr>
                <w:lang w:val="es-ES"/>
              </w:rPr>
              <w:t>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2: El informe que </w:t>
            </w:r>
            <w:r>
              <w:rPr>
                <w:lang w:val="es-ES"/>
              </w:rPr>
              <w:t>decidió el gerente visualizar no está disponible</w:t>
            </w:r>
            <w:r>
              <w:rPr>
                <w:lang w:val="es-ES"/>
              </w:rPr>
              <w:t>.</w:t>
            </w:r>
          </w:p>
          <w:p w:rsidR="00FC144B" w:rsidRDefault="00FC144B" w:rsidP="00FC144B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Línea 3: </w:t>
            </w:r>
            <w:r>
              <w:rPr>
                <w:lang w:val="es-ES"/>
              </w:rPr>
              <w:t>No observa ningún informe.</w:t>
            </w:r>
          </w:p>
          <w:p w:rsidR="00FC144B" w:rsidRPr="00FC144B" w:rsidRDefault="00FC144B" w:rsidP="00FC1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FC144B" w:rsidRPr="00006199" w:rsidRDefault="00FC144B" w:rsidP="00FC144B">
      <w:pPr>
        <w:rPr>
          <w:lang w:val="es-GT"/>
        </w:rPr>
      </w:pPr>
    </w:p>
    <w:p w:rsidR="00FC144B" w:rsidRPr="00006199" w:rsidRDefault="00FC144B" w:rsidP="008A4C07">
      <w:pPr>
        <w:rPr>
          <w:lang w:val="es-GT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de Clases</w:t>
      </w:r>
      <w:bookmarkStart w:id="0" w:name="_GoBack"/>
      <w:bookmarkEnd w:id="0"/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Modelo Conceptual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t>Diagrama Entidad-Relación</w:t>
      </w:r>
    </w:p>
    <w:p w:rsidR="008A4C07" w:rsidRDefault="008A4C07" w:rsidP="008A4C07">
      <w:pPr>
        <w:rPr>
          <w:lang w:val="es-ES"/>
        </w:rPr>
      </w:pPr>
    </w:p>
    <w:p w:rsidR="008A4C07" w:rsidRDefault="008A4C07" w:rsidP="008A4C07">
      <w:pPr>
        <w:pStyle w:val="Ttulo1"/>
        <w:rPr>
          <w:lang w:val="es-ES"/>
        </w:rPr>
      </w:pPr>
      <w:r>
        <w:rPr>
          <w:lang w:val="es-ES"/>
        </w:rPr>
        <w:lastRenderedPageBreak/>
        <w:t>Diagrama de Gantt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pStyle w:val="Ttulo1"/>
        <w:rPr>
          <w:lang w:val="es-ES"/>
        </w:rPr>
      </w:pPr>
      <w:r>
        <w:rPr>
          <w:lang w:val="es-ES"/>
        </w:rPr>
        <w:t>Glosario</w:t>
      </w:r>
    </w:p>
    <w:p w:rsidR="008B35DA" w:rsidRDefault="008B35DA" w:rsidP="008B35DA">
      <w:pPr>
        <w:rPr>
          <w:lang w:val="es-ES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 w:rsidRPr="008B35DA">
        <w:rPr>
          <w:lang w:val="es-GT"/>
        </w:rPr>
        <w:t xml:space="preserve"> Software: Conjunto de programas y rutinas que permiten a la computado</w:t>
      </w:r>
      <w:r>
        <w:rPr>
          <w:lang w:val="es-GT"/>
        </w:rPr>
        <w:t>ra realizar determinadas tareas.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Bug: Problema en un programa de computador o sistema de software que desencadena un resultado indeseado.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 w:rsidRPr="008B35DA">
        <w:rPr>
          <w:lang w:val="es-GT"/>
        </w:rPr>
        <w:t xml:space="preserve"> </w:t>
      </w:r>
      <w:r>
        <w:sym w:font="Symbol" w:char="F0B7"/>
      </w:r>
      <w:r>
        <w:rPr>
          <w:lang w:val="es-GT"/>
        </w:rPr>
        <w:t xml:space="preserve"> BanQuetzal</w:t>
      </w:r>
      <w:r w:rsidRPr="008B35DA">
        <w:rPr>
          <w:lang w:val="es-GT"/>
        </w:rPr>
        <w:t xml:space="preserve">: </w:t>
      </w:r>
      <w:r>
        <w:rPr>
          <w:lang w:val="es-GT"/>
        </w:rPr>
        <w:t>Empresa enfocada en la banca y sus diferentes aplicaciones</w:t>
      </w:r>
      <w:r w:rsidRPr="008B35DA">
        <w:rPr>
          <w:lang w:val="es-GT"/>
        </w:rPr>
        <w:t xml:space="preserve">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Proyecto de Software: Término utilizado en la ingeniería de software que cubre varios tipos de software, entre ellos el utilizado para la planificación de proyectos, manejo y control de presupuesto, asignación de recursos, software para colaboración.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ASP.NET: F</w:t>
      </w:r>
      <w:r w:rsidRPr="008B35DA">
        <w:rPr>
          <w:lang w:val="es-GT"/>
        </w:rPr>
        <w:t xml:space="preserve">ramework para aplicaciones web desarrollado y comercializado por Microsoft. Es usado por programadores y diseñadores para construir sitios web dinámicos, aplicaciones web y servicios web XML. </w:t>
      </w:r>
    </w:p>
    <w:p w:rsidR="008B35DA" w:rsidRDefault="008B35DA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JAVA: </w:t>
      </w:r>
      <w:r w:rsidRPr="008B35DA">
        <w:rPr>
          <w:lang w:val="es-GT"/>
        </w:rPr>
        <w:t>lenguaje de programación de propósito general, concurrente, orientado a objetos</w:t>
      </w:r>
      <w:r>
        <w:rPr>
          <w:lang w:val="es-GT"/>
        </w:rPr>
        <w:t>.</w:t>
      </w:r>
    </w:p>
    <w:p w:rsidR="008B35DA" w:rsidRDefault="008B35DA" w:rsidP="008B35DA">
      <w:pPr>
        <w:rPr>
          <w:lang w:val="es-GT"/>
        </w:rPr>
      </w:pPr>
      <w:r>
        <w:sym w:font="Symbol" w:char="F0B7"/>
      </w:r>
      <w:r>
        <w:rPr>
          <w:lang w:val="es-GT"/>
        </w:rPr>
        <w:t xml:space="preserve"> Maria DB: </w:t>
      </w:r>
      <w:r w:rsidRPr="008B35DA">
        <w:rPr>
          <w:lang w:val="es-GT"/>
        </w:rPr>
        <w:t>Maria</w:t>
      </w:r>
      <w:r w:rsidR="001111CC">
        <w:rPr>
          <w:lang w:val="es-GT"/>
        </w:rPr>
        <w:t xml:space="preserve"> </w:t>
      </w:r>
      <w:r w:rsidRPr="008B35DA">
        <w:rPr>
          <w:lang w:val="es-GT"/>
        </w:rPr>
        <w:t xml:space="preserve">DB es un sistema de gestión de bases de datos derivado de MySQL con licencia GPL. Está desarrollado por Michael </w:t>
      </w:r>
      <w:r w:rsidR="001111CC">
        <w:rPr>
          <w:lang w:val="es-GT"/>
        </w:rPr>
        <w:t>Widenius</w:t>
      </w:r>
      <w:r w:rsidRPr="008B35DA">
        <w:rPr>
          <w:lang w:val="es-GT"/>
        </w:rPr>
        <w:t xml:space="preserve"> y la comunidad de desarrolladores de software libre</w:t>
      </w:r>
      <w:r>
        <w:rPr>
          <w:lang w:val="es-GT"/>
        </w:rPr>
        <w:t>.</w:t>
      </w:r>
    </w:p>
    <w:p w:rsidR="001111CC" w:rsidRPr="008B35DA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Aplicación Web: Se denomina aplicación web a aquellas herramientas que los usuarios pueden utilizar accediendo a un servidor web a través de Internet o de una intranet mediante un navegador.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Framework: Es un esquema para el desarrollo y/o la implementación de una aplicación. </w:t>
      </w:r>
    </w:p>
    <w:p w:rsidR="001111CC" w:rsidRPr="00C562EF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lastRenderedPageBreak/>
        <w:sym w:font="Symbol" w:char="F0B7"/>
      </w:r>
      <w:r w:rsidRPr="008B35DA">
        <w:rPr>
          <w:lang w:val="es-GT"/>
        </w:rPr>
        <w:t xml:space="preserve"> Base de Datos: Es un conjunto de programas que permiten el almacenamiento, modificación y extracción de la información en una base de datos, además de proporcionar herramientas para añadir, borrar, modificar y analizar los datos.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Base de datos Relacional: La base de datos relacional es un tipo de base de datos que cumple con el modelo relacional.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Developer: El desarrollador de software es un programador o una compañía que se dedica a uno o más aspectos del proceso de desarrollo de software. </w:t>
      </w:r>
    </w:p>
    <w:p w:rsidR="001111CC" w:rsidRDefault="001111CC" w:rsidP="008B35DA">
      <w:pPr>
        <w:rPr>
          <w:lang w:val="es-GT"/>
        </w:rPr>
      </w:pPr>
    </w:p>
    <w:p w:rsidR="008B35DA" w:rsidRDefault="008B35DA" w:rsidP="008B35DA">
      <w:pPr>
        <w:rPr>
          <w:lang w:val="es-GT"/>
        </w:rPr>
      </w:pPr>
      <w:r>
        <w:sym w:font="Symbol" w:char="F0B7"/>
      </w:r>
      <w:r w:rsidRPr="008B35DA">
        <w:rPr>
          <w:lang w:val="es-GT"/>
        </w:rPr>
        <w:t xml:space="preserve"> Tester: Persona encargada de evaluar el correcto funcionamiento de una aplicación. </w:t>
      </w:r>
    </w:p>
    <w:p w:rsidR="001111CC" w:rsidRDefault="001111CC" w:rsidP="008B35DA">
      <w:pPr>
        <w:rPr>
          <w:lang w:val="es-GT"/>
        </w:rPr>
      </w:pPr>
    </w:p>
    <w:p w:rsidR="008B35DA" w:rsidRPr="008B35DA" w:rsidRDefault="008B35DA" w:rsidP="008B35DA">
      <w:pPr>
        <w:rPr>
          <w:lang w:val="es-ES"/>
        </w:rPr>
      </w:pPr>
      <w:r>
        <w:sym w:font="Symbol" w:char="F0B7"/>
      </w:r>
      <w:r w:rsidRPr="008B35DA">
        <w:rPr>
          <w:lang w:val="es-GT"/>
        </w:rPr>
        <w:t xml:space="preserve"> Encriptación: técnicas de cifrado o codificado destinadas a alterar las representaciones lingüísticas de ciertos mensajes con el fin de hacerlos ininteligibles</w:t>
      </w:r>
    </w:p>
    <w:sectPr w:rsidR="008B35DA" w:rsidRPr="008B35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C4D5B"/>
    <w:multiLevelType w:val="hybridMultilevel"/>
    <w:tmpl w:val="D59EA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8C3"/>
    <w:multiLevelType w:val="hybridMultilevel"/>
    <w:tmpl w:val="5E8ED9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2869"/>
    <w:multiLevelType w:val="hybridMultilevel"/>
    <w:tmpl w:val="ECA4F5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3024"/>
    <w:multiLevelType w:val="hybridMultilevel"/>
    <w:tmpl w:val="EB4C79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677E7"/>
    <w:multiLevelType w:val="hybridMultilevel"/>
    <w:tmpl w:val="6262B9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30A4A"/>
    <w:multiLevelType w:val="hybridMultilevel"/>
    <w:tmpl w:val="F2C29E2E"/>
    <w:lvl w:ilvl="0" w:tplc="10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C7"/>
    <w:rsid w:val="00006199"/>
    <w:rsid w:val="000E72EE"/>
    <w:rsid w:val="001111CC"/>
    <w:rsid w:val="00112A15"/>
    <w:rsid w:val="001372B2"/>
    <w:rsid w:val="00194C64"/>
    <w:rsid w:val="001C0941"/>
    <w:rsid w:val="001D56BB"/>
    <w:rsid w:val="001E46C7"/>
    <w:rsid w:val="002455C7"/>
    <w:rsid w:val="00257592"/>
    <w:rsid w:val="0026126B"/>
    <w:rsid w:val="002717CE"/>
    <w:rsid w:val="002A1452"/>
    <w:rsid w:val="002D497C"/>
    <w:rsid w:val="003271EB"/>
    <w:rsid w:val="003A2FA0"/>
    <w:rsid w:val="003C69EC"/>
    <w:rsid w:val="003D6878"/>
    <w:rsid w:val="003E5EE8"/>
    <w:rsid w:val="00414C26"/>
    <w:rsid w:val="00492A99"/>
    <w:rsid w:val="004D2F6E"/>
    <w:rsid w:val="0052504C"/>
    <w:rsid w:val="005C02A7"/>
    <w:rsid w:val="0066545C"/>
    <w:rsid w:val="006E7C2E"/>
    <w:rsid w:val="00710936"/>
    <w:rsid w:val="00797109"/>
    <w:rsid w:val="00840982"/>
    <w:rsid w:val="008A4C07"/>
    <w:rsid w:val="008B35DA"/>
    <w:rsid w:val="008F4163"/>
    <w:rsid w:val="0093546E"/>
    <w:rsid w:val="00A10E2C"/>
    <w:rsid w:val="00A71866"/>
    <w:rsid w:val="00A7295B"/>
    <w:rsid w:val="00B347BC"/>
    <w:rsid w:val="00B443D7"/>
    <w:rsid w:val="00B66AF0"/>
    <w:rsid w:val="00BA5B85"/>
    <w:rsid w:val="00BC6D39"/>
    <w:rsid w:val="00C25F7A"/>
    <w:rsid w:val="00C562EF"/>
    <w:rsid w:val="00CE00A0"/>
    <w:rsid w:val="00D103B8"/>
    <w:rsid w:val="00D20B32"/>
    <w:rsid w:val="00D36DFB"/>
    <w:rsid w:val="00D634FD"/>
    <w:rsid w:val="00D702AE"/>
    <w:rsid w:val="00DC00D4"/>
    <w:rsid w:val="00DC0688"/>
    <w:rsid w:val="00DF149A"/>
    <w:rsid w:val="00E021A0"/>
    <w:rsid w:val="00E6358B"/>
    <w:rsid w:val="00EE56AC"/>
    <w:rsid w:val="00FA1320"/>
    <w:rsid w:val="00FC144B"/>
    <w:rsid w:val="00F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483D"/>
  <w15:chartTrackingRefBased/>
  <w15:docId w15:val="{4615367B-A55C-4B87-85E5-EB0C6891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3">
    <w:name w:val="Grid Table 3"/>
    <w:basedOn w:val="Tablanormal"/>
    <w:uiPriority w:val="48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C562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C562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C562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7concolores">
    <w:name w:val="Grid Table 7 Colorful"/>
    <w:basedOn w:val="Tablanormal"/>
    <w:uiPriority w:val="52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C56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zabeth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1753</TotalTime>
  <Pages>26</Pages>
  <Words>5072</Words>
  <Characters>27896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keywords/>
  <cp:lastModifiedBy>Elizabeth</cp:lastModifiedBy>
  <cp:revision>30</cp:revision>
  <dcterms:created xsi:type="dcterms:W3CDTF">2017-06-13T23:09:00Z</dcterms:created>
  <dcterms:modified xsi:type="dcterms:W3CDTF">2017-06-16T11:33:00Z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